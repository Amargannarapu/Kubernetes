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503F7" w:rsidRPr="005045C6" w:rsidRDefault="006503F7" w:rsidP="006503F7">
      <w:pPr>
        <w:pStyle w:val="Heading1"/>
        <w:pBdr>
          <w:bottom w:val="single" w:sz="6" w:space="4" w:color="EAECEF"/>
        </w:pBdr>
        <w:shd w:val="clear" w:color="auto" w:fill="FFFFFF"/>
        <w:spacing w:after="240"/>
        <w:rPr>
          <w:rFonts w:ascii="Helvetica" w:hAnsi="Helvetica"/>
          <w:b/>
          <w:bCs/>
          <w:color w:val="1F3864" w:themeColor="accent1" w:themeShade="80"/>
        </w:rPr>
      </w:pPr>
      <w:bookmarkStart w:id="0" w:name="_Toc40941513"/>
      <w:r w:rsidRPr="005045C6">
        <w:rPr>
          <w:rFonts w:ascii="Helvetica" w:hAnsi="Helvetica"/>
          <w:b/>
          <w:bCs/>
          <w:color w:val="1F3864" w:themeColor="accent1" w:themeShade="80"/>
        </w:rPr>
        <w:t xml:space="preserve">Lab </w:t>
      </w:r>
      <w:r>
        <w:rPr>
          <w:rFonts w:ascii="Helvetica" w:hAnsi="Helvetica"/>
          <w:b/>
          <w:bCs/>
          <w:color w:val="1F3864" w:themeColor="accent1" w:themeShade="80"/>
        </w:rPr>
        <w:t xml:space="preserve">4: </w:t>
      </w:r>
      <w:bookmarkEnd w:id="0"/>
      <w:r w:rsidR="00F44A45">
        <w:rPr>
          <w:rFonts w:ascii="Helvetica" w:hAnsi="Helvetica"/>
          <w:b/>
          <w:bCs/>
          <w:color w:val="1F3864" w:themeColor="accent1" w:themeShade="80"/>
        </w:rPr>
        <w:t>Working with Cronjob</w:t>
      </w:r>
    </w:p>
    <w:p w:rsidR="009A3CD8" w:rsidRDefault="009E148A" w:rsidP="000C7BBA">
      <w:pPr>
        <w:pStyle w:val="Heading2"/>
        <w:numPr>
          <w:ilvl w:val="0"/>
          <w:numId w:val="27"/>
        </w:numPr>
        <w:rPr>
          <w:b/>
          <w:bCs/>
        </w:rPr>
      </w:pPr>
      <w:bookmarkStart w:id="1" w:name="_Toc40941514"/>
      <w:r>
        <w:rPr>
          <w:b/>
          <w:bCs/>
        </w:rPr>
        <w:t>Installing metrics-server in the kubernetes cluster to aggregate resource usage data in our cluster</w:t>
      </w:r>
      <w:bookmarkEnd w:id="1"/>
    </w:p>
    <w:p w:rsidR="00487AD1" w:rsidRPr="00487AD1" w:rsidRDefault="00487AD1" w:rsidP="00487AD1"/>
    <w:p w:rsidR="00F44A45" w:rsidRDefault="00F44A45" w:rsidP="00F44A45">
      <w:pPr>
        <w:pStyle w:val="ListParagraph"/>
        <w:widowControl w:val="0"/>
        <w:numPr>
          <w:ilvl w:val="0"/>
          <w:numId w:val="37"/>
        </w:numPr>
        <w:tabs>
          <w:tab w:val="left" w:pos="1261"/>
        </w:tabs>
        <w:autoSpaceDE w:val="0"/>
        <w:autoSpaceDN w:val="0"/>
        <w:spacing w:before="239"/>
        <w:contextualSpacing w:val="0"/>
        <w:rPr>
          <w:sz w:val="24"/>
        </w:rPr>
      </w:pPr>
      <w:r>
        <w:rPr>
          <w:sz w:val="24"/>
        </w:rPr>
        <w:t>Create a yaml called</w:t>
      </w:r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cron.yaml</w:t>
      </w:r>
      <w:proofErr w:type="spellEnd"/>
    </w:p>
    <w:p w:rsidR="00F44A45" w:rsidRDefault="00F44A45" w:rsidP="00F44A45">
      <w:pPr>
        <w:pStyle w:val="BodyText0"/>
        <w:spacing w:before="43"/>
        <w:ind w:left="1260"/>
      </w:pPr>
      <w:r>
        <w:t>Use the content given below to fill the file</w:t>
      </w:r>
    </w:p>
    <w:p w:rsidR="00F44A45" w:rsidRDefault="00F44A45" w:rsidP="00F44A45">
      <w:pPr>
        <w:pStyle w:val="BodyText0"/>
        <w:spacing w:before="5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5DA5B145" wp14:editId="388E9BBA">
                <wp:simplePos x="0" y="0"/>
                <wp:positionH relativeFrom="page">
                  <wp:posOffset>1371600</wp:posOffset>
                </wp:positionH>
                <wp:positionV relativeFrom="paragraph">
                  <wp:posOffset>243205</wp:posOffset>
                </wp:positionV>
                <wp:extent cx="5011420" cy="304800"/>
                <wp:effectExtent l="0" t="0" r="5080" b="0"/>
                <wp:wrapTopAndBottom/>
                <wp:docPr id="3987" name="Text Box 38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011420" cy="304800"/>
                        </a:xfrm>
                        <a:prstGeom prst="rect">
                          <a:avLst/>
                        </a:prstGeom>
                        <a:noFill/>
                        <a:ln w="10668">
                          <a:solidFill>
                            <a:srgbClr val="000000"/>
                          </a:solidFill>
                          <a:prstDash val="sysDash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F44A45" w:rsidRDefault="00F44A45" w:rsidP="00F44A45">
                            <w:pPr>
                              <w:pStyle w:val="BodyText0"/>
                              <w:spacing w:before="70"/>
                              <w:ind w:left="142"/>
                            </w:pPr>
                            <w:r>
                              <w:t xml:space="preserve">$ vi </w:t>
                            </w:r>
                            <w:proofErr w:type="spellStart"/>
                            <w:proofErr w:type="gramStart"/>
                            <w:r>
                              <w:t>cron.yaml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DA5B145" id="_x0000_t202" coordsize="21600,21600" o:spt="202" path="m,l,21600r21600,l21600,xe">
                <v:stroke joinstyle="miter"/>
                <v:path gradientshapeok="t" o:connecttype="rect"/>
              </v:shapetype>
              <v:shape id="Text Box 3835" o:spid="_x0000_s1026" type="#_x0000_t202" style="position:absolute;margin-left:108pt;margin-top:19.15pt;width:394.6pt;height:24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" filled="f" strokeweight=".84pt">
                <v:stroke dashstyle="3 1"/>
                <v:path arrowok="t"/>
                <v:textbox inset="0,0,0,0">
                  <w:txbxContent>
                    <w:p w:rsidR="00F44A45" w:rsidRDefault="00F44A45" w:rsidP="00F44A45">
                      <w:pPr>
                        <w:pStyle w:val="BodyText0"/>
                        <w:spacing w:before="70"/>
                        <w:ind w:left="142"/>
                      </w:pPr>
                      <w:r>
                        <w:t xml:space="preserve">$ vi </w:t>
                      </w:r>
                      <w:proofErr w:type="spellStart"/>
                      <w:proofErr w:type="gramStart"/>
                      <w:r>
                        <w:t>cron.yaml</w:t>
                      </w:r>
                      <w:proofErr w:type="spellEnd"/>
                      <w:proofErr w:type="gramEnd"/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60288" behindDoc="1" locked="0" layoutInCell="1" allowOverlap="1" wp14:anchorId="51F90B7B" wp14:editId="5A3A5083">
                <wp:simplePos x="0" y="0"/>
                <wp:positionH relativeFrom="page">
                  <wp:posOffset>1379855</wp:posOffset>
                </wp:positionH>
                <wp:positionV relativeFrom="paragraph">
                  <wp:posOffset>816610</wp:posOffset>
                </wp:positionV>
                <wp:extent cx="5001895" cy="203200"/>
                <wp:effectExtent l="0" t="0" r="0" b="0"/>
                <wp:wrapTopAndBottom/>
                <wp:docPr id="3984" name="Group 38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01895" cy="203200"/>
                          <a:chOff x="2173" y="1286"/>
                          <a:chExt cx="7877" cy="320"/>
                        </a:xfrm>
                      </wpg:grpSpPr>
                      <pic:pic xmlns:pic="http://schemas.openxmlformats.org/drawingml/2006/picture">
                        <pic:nvPicPr>
                          <pic:cNvPr id="3985" name="Picture 3833"/>
                          <pic:cNvPicPr>
                            <a:picLocks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88" y="1301"/>
                            <a:ext cx="4397" cy="2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986" name="Rectangle 3834"/>
                        <wps:cNvSpPr>
                          <a:spLocks/>
                        </wps:cNvSpPr>
                        <wps:spPr bwMode="auto">
                          <a:xfrm>
                            <a:off x="2181" y="1294"/>
                            <a:ext cx="7860" cy="303"/>
                          </a:xfrm>
                          <a:prstGeom prst="rect">
                            <a:avLst/>
                          </a:prstGeom>
                          <a:noFill/>
                          <a:ln w="10668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B1C6EAB" id="Group 3832" o:spid="_x0000_s1026" style="position:absolute;margin-left:108.65pt;margin-top:64.3pt;width:393.85pt;height:16pt;z-index:-251656192;mso-wrap-distance-left:0;mso-wrap-distance-right:0;mso-position-horizontal-relative:page" coordorigin="2173,1286" coordsize="7877,320" o:gfxdata="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833" o:spid="_x0000_s1027" type="#_x0000_t75" style="position:absolute;left:2188;top:1301;width:4397;height:247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">
                  <v:imagedata r:id="rId9" o:title=""/>
                  <v:path arrowok="t"/>
                  <o:lock v:ext="edit" aspectratio="f"/>
                </v:shape>
                <v:rect id="Rectangle 3834" o:spid="_x0000_s1028" style="position:absolute;left:2181;top:1294;width:7860;height:30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" filled="f" strokeweight=".84pt">
                  <v:path arrowok="t"/>
                </v:rect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0A2FA1D6" wp14:editId="606045F6">
                <wp:simplePos x="0" y="0"/>
                <wp:positionH relativeFrom="page">
                  <wp:posOffset>1371600</wp:posOffset>
                </wp:positionH>
                <wp:positionV relativeFrom="paragraph">
                  <wp:posOffset>1279525</wp:posOffset>
                </wp:positionV>
                <wp:extent cx="5029200" cy="3686810"/>
                <wp:effectExtent l="0" t="0" r="0" b="0"/>
                <wp:wrapTopAndBottom/>
                <wp:docPr id="3983" name="Text Box 38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029200" cy="3686810"/>
                        </a:xfrm>
                        <a:prstGeom prst="rect">
                          <a:avLst/>
                        </a:prstGeom>
                        <a:noFill/>
                        <a:ln w="10668">
                          <a:solidFill>
                            <a:srgbClr val="000000"/>
                          </a:solidFill>
                          <a:prstDash val="sysDash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F44A45" w:rsidRDefault="00F44A45" w:rsidP="00F44A45">
                            <w:pPr>
                              <w:pStyle w:val="BodyText0"/>
                              <w:spacing w:before="70" w:line="276" w:lineRule="auto"/>
                              <w:ind w:left="142" w:right="3486"/>
                              <w:rPr>
                                <w:rFonts w:ascii="Courier New"/>
                              </w:rPr>
                            </w:pPr>
                            <w:proofErr w:type="spellStart"/>
                            <w:r>
                              <w:rPr>
                                <w:rFonts w:ascii="Courier New"/>
                              </w:rPr>
                              <w:t>apiVersion</w:t>
                            </w:r>
                            <w:proofErr w:type="spellEnd"/>
                            <w:r>
                              <w:rPr>
                                <w:rFonts w:ascii="Courier New"/>
                              </w:rPr>
                              <w:t>:</w:t>
                            </w:r>
                            <w:r>
                              <w:rPr>
                                <w:rFonts w:ascii="Courier New"/>
                                <w:spacing w:val="-2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batch/v1beta1 kind:</w:t>
                            </w:r>
                            <w:r>
                              <w:rPr>
                                <w:rFonts w:ascii="Courier New"/>
                                <w:spacing w:val="-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</w:rPr>
                              <w:t>CronJob</w:t>
                            </w:r>
                            <w:proofErr w:type="spellEnd"/>
                          </w:p>
                          <w:p w:rsidR="00F44A45" w:rsidRDefault="00F44A45" w:rsidP="00F44A45">
                            <w:pPr>
                              <w:pStyle w:val="BodyText0"/>
                              <w:spacing w:line="278" w:lineRule="auto"/>
                              <w:ind w:left="430" w:right="5881" w:hanging="288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metadata: name:</w:t>
                            </w:r>
                            <w:r>
                              <w:rPr>
                                <w:rFonts w:ascii="Courier New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hello</w:t>
                            </w:r>
                          </w:p>
                          <w:p w:rsidR="00F44A45" w:rsidRDefault="00F44A45" w:rsidP="00F44A45">
                            <w:pPr>
                              <w:pStyle w:val="BodyText0"/>
                              <w:spacing w:line="268" w:lineRule="exact"/>
                              <w:ind w:left="142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spec:</w:t>
                            </w:r>
                          </w:p>
                          <w:p w:rsidR="00F44A45" w:rsidRDefault="00F44A45" w:rsidP="00F44A45">
                            <w:pPr>
                              <w:pStyle w:val="BodyText0"/>
                              <w:spacing w:before="39" w:line="276" w:lineRule="auto"/>
                              <w:ind w:left="430" w:right="3486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 xml:space="preserve">schedule: "*/1 * * * *" </w:t>
                            </w:r>
                            <w:proofErr w:type="spellStart"/>
                            <w:r>
                              <w:rPr>
                                <w:rFonts w:ascii="Courier New"/>
                              </w:rPr>
                              <w:t>jobTemplate</w:t>
                            </w:r>
                            <w:proofErr w:type="spellEnd"/>
                            <w:r>
                              <w:rPr>
                                <w:rFonts w:ascii="Courier New"/>
                              </w:rPr>
                              <w:t>:</w:t>
                            </w:r>
                          </w:p>
                          <w:p w:rsidR="00F44A45" w:rsidRDefault="00F44A45" w:rsidP="00F44A45">
                            <w:pPr>
                              <w:pStyle w:val="BodyText0"/>
                              <w:spacing w:before="1"/>
                              <w:ind w:left="718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spec:</w:t>
                            </w:r>
                          </w:p>
                          <w:p w:rsidR="00F44A45" w:rsidRDefault="00F44A45" w:rsidP="00F44A45">
                            <w:pPr>
                              <w:pStyle w:val="BodyText0"/>
                              <w:spacing w:before="42" w:line="276" w:lineRule="auto"/>
                              <w:ind w:left="1294" w:right="4900" w:hanging="288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template: spec:</w:t>
                            </w:r>
                          </w:p>
                          <w:p w:rsidR="00F44A45" w:rsidRDefault="00F44A45" w:rsidP="00F44A45">
                            <w:pPr>
                              <w:pStyle w:val="BodyText0"/>
                              <w:spacing w:before="1"/>
                              <w:ind w:left="1582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containers:</w:t>
                            </w:r>
                          </w:p>
                          <w:p w:rsidR="00F44A45" w:rsidRDefault="00F44A45" w:rsidP="00F44A45">
                            <w:pPr>
                              <w:pStyle w:val="BodyText0"/>
                              <w:numPr>
                                <w:ilvl w:val="0"/>
                                <w:numId w:val="36"/>
                              </w:numPr>
                              <w:tabs>
                                <w:tab w:val="left" w:pos="1871"/>
                              </w:tabs>
                              <w:spacing w:before="41" w:line="276" w:lineRule="auto"/>
                              <w:ind w:right="4018"/>
                              <w:rPr>
                                <w:rFonts w:ascii="Courier New" w:hAnsi="Courier New"/>
                              </w:rPr>
                            </w:pPr>
                            <w:r>
                              <w:rPr>
                                <w:rFonts w:ascii="Courier New" w:hAnsi="Courier New"/>
                              </w:rPr>
                              <w:t xml:space="preserve">name: </w:t>
                            </w:r>
                            <w:proofErr w:type="spellStart"/>
                            <w:r>
                              <w:rPr>
                                <w:rFonts w:ascii="Courier New" w:hAnsi="Courier New"/>
                              </w:rPr>
                              <w:t>hw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</w:rPr>
                              <w:t xml:space="preserve"> image:</w:t>
                            </w:r>
                            <w:r>
                              <w:rPr>
                                <w:rFonts w:ascii="Courier New" w:hAnsi="Courier New"/>
                                <w:spacing w:val="-1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/>
                              </w:rPr>
                              <w:t>busybox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/>
                              </w:rPr>
                              <w:t>args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</w:rPr>
                              <w:t>:</w:t>
                            </w:r>
                          </w:p>
                          <w:p w:rsidR="00F44A45" w:rsidRDefault="00F44A45" w:rsidP="00F44A45">
                            <w:pPr>
                              <w:pStyle w:val="BodyText0"/>
                              <w:numPr>
                                <w:ilvl w:val="1"/>
                                <w:numId w:val="36"/>
                              </w:numPr>
                              <w:tabs>
                                <w:tab w:val="left" w:pos="2159"/>
                              </w:tabs>
                              <w:ind w:left="2158" w:hanging="289"/>
                              <w:rPr>
                                <w:rFonts w:ascii="Courier New" w:hAnsi="Courier New"/>
                              </w:rPr>
                            </w:pPr>
                            <w:r>
                              <w:rPr>
                                <w:rFonts w:ascii="Courier New" w:hAnsi="Courier New"/>
                              </w:rPr>
                              <w:t>/bin/</w:t>
                            </w:r>
                            <w:proofErr w:type="spellStart"/>
                            <w:r>
                              <w:rPr>
                                <w:rFonts w:ascii="Courier New" w:hAnsi="Courier New"/>
                              </w:rPr>
                              <w:t>sh</w:t>
                            </w:r>
                            <w:proofErr w:type="spellEnd"/>
                          </w:p>
                          <w:p w:rsidR="00F44A45" w:rsidRDefault="00F44A45" w:rsidP="00F44A45">
                            <w:pPr>
                              <w:pStyle w:val="BodyText0"/>
                              <w:numPr>
                                <w:ilvl w:val="1"/>
                                <w:numId w:val="36"/>
                              </w:numPr>
                              <w:tabs>
                                <w:tab w:val="left" w:pos="2159"/>
                              </w:tabs>
                              <w:spacing w:before="40"/>
                              <w:ind w:left="2158" w:hanging="289"/>
                              <w:rPr>
                                <w:rFonts w:ascii="Courier New" w:hAnsi="Courier New"/>
                              </w:rPr>
                            </w:pPr>
                            <w:r>
                              <w:rPr>
                                <w:rFonts w:ascii="Courier New" w:hAnsi="Courier New"/>
                              </w:rPr>
                              <w:t>-c</w:t>
                            </w:r>
                          </w:p>
                          <w:p w:rsidR="00F44A45" w:rsidRDefault="00F44A45" w:rsidP="00F44A45">
                            <w:pPr>
                              <w:pStyle w:val="BodyText0"/>
                              <w:numPr>
                                <w:ilvl w:val="1"/>
                                <w:numId w:val="36"/>
                              </w:numPr>
                              <w:tabs>
                                <w:tab w:val="left" w:pos="2159"/>
                              </w:tabs>
                              <w:spacing w:before="40" w:line="276" w:lineRule="auto"/>
                              <w:ind w:right="2869" w:firstLine="288"/>
                              <w:rPr>
                                <w:rFonts w:ascii="Courier New" w:hAnsi="Courier New"/>
                              </w:rPr>
                            </w:pPr>
                            <w:r>
                              <w:rPr>
                                <w:rFonts w:ascii="Courier New" w:hAnsi="Courier New"/>
                              </w:rPr>
                              <w:t xml:space="preserve">echo Hello World! </w:t>
                            </w:r>
                            <w:proofErr w:type="spellStart"/>
                            <w:r>
                              <w:rPr>
                                <w:rFonts w:ascii="Courier New" w:hAnsi="Courier New"/>
                              </w:rPr>
                              <w:t>restartPolicy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</w:rPr>
                              <w:t>:</w:t>
                            </w:r>
                            <w:r>
                              <w:rPr>
                                <w:rFonts w:ascii="Courier New" w:hAnsi="Courier New"/>
                                <w:spacing w:val="-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/>
                              </w:rPr>
                              <w:t>OnFailure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2FA1D6" id="Text Box 3831" o:spid="_x0000_s1027" type="#_x0000_t202" style="position:absolute;margin-left:108pt;margin-top:100.75pt;width:396pt;height:290.3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" filled="f" strokeweight=".84pt">
                <v:stroke dashstyle="3 1"/>
                <v:path arrowok="t"/>
                <v:textbox inset="0,0,0,0">
                  <w:txbxContent>
                    <w:p w:rsidR="00F44A45" w:rsidRDefault="00F44A45" w:rsidP="00F44A45">
                      <w:pPr>
                        <w:pStyle w:val="BodyText0"/>
                        <w:spacing w:before="70" w:line="276" w:lineRule="auto"/>
                        <w:ind w:left="142" w:right="3486"/>
                        <w:rPr>
                          <w:rFonts w:ascii="Courier New"/>
                        </w:rPr>
                      </w:pPr>
                      <w:proofErr w:type="spellStart"/>
                      <w:r>
                        <w:rPr>
                          <w:rFonts w:ascii="Courier New"/>
                        </w:rPr>
                        <w:t>apiVersion</w:t>
                      </w:r>
                      <w:proofErr w:type="spellEnd"/>
                      <w:r>
                        <w:rPr>
                          <w:rFonts w:ascii="Courier New"/>
                        </w:rPr>
                        <w:t>:</w:t>
                      </w:r>
                      <w:r>
                        <w:rPr>
                          <w:rFonts w:ascii="Courier New"/>
                          <w:spacing w:val="-26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batch/v1beta1 kind:</w:t>
                      </w:r>
                      <w:r>
                        <w:rPr>
                          <w:rFonts w:ascii="Courier New"/>
                          <w:spacing w:val="-3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</w:rPr>
                        <w:t>CronJob</w:t>
                      </w:r>
                      <w:proofErr w:type="spellEnd"/>
                    </w:p>
                    <w:p w:rsidR="00F44A45" w:rsidRDefault="00F44A45" w:rsidP="00F44A45">
                      <w:pPr>
                        <w:pStyle w:val="BodyText0"/>
                        <w:spacing w:line="278" w:lineRule="auto"/>
                        <w:ind w:left="430" w:right="5881" w:hanging="288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metadata: name:</w:t>
                      </w:r>
                      <w:r>
                        <w:rPr>
                          <w:rFonts w:ascii="Courier New"/>
                          <w:spacing w:val="-13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hello</w:t>
                      </w:r>
                    </w:p>
                    <w:p w:rsidR="00F44A45" w:rsidRDefault="00F44A45" w:rsidP="00F44A45">
                      <w:pPr>
                        <w:pStyle w:val="BodyText0"/>
                        <w:spacing w:line="268" w:lineRule="exact"/>
                        <w:ind w:left="142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spec:</w:t>
                      </w:r>
                    </w:p>
                    <w:p w:rsidR="00F44A45" w:rsidRDefault="00F44A45" w:rsidP="00F44A45">
                      <w:pPr>
                        <w:pStyle w:val="BodyText0"/>
                        <w:spacing w:before="39" w:line="276" w:lineRule="auto"/>
                        <w:ind w:left="430" w:right="3486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 xml:space="preserve">schedule: "*/1 * * * *" </w:t>
                      </w:r>
                      <w:proofErr w:type="spellStart"/>
                      <w:r>
                        <w:rPr>
                          <w:rFonts w:ascii="Courier New"/>
                        </w:rPr>
                        <w:t>jobTemplate</w:t>
                      </w:r>
                      <w:proofErr w:type="spellEnd"/>
                      <w:r>
                        <w:rPr>
                          <w:rFonts w:ascii="Courier New"/>
                        </w:rPr>
                        <w:t>:</w:t>
                      </w:r>
                    </w:p>
                    <w:p w:rsidR="00F44A45" w:rsidRDefault="00F44A45" w:rsidP="00F44A45">
                      <w:pPr>
                        <w:pStyle w:val="BodyText0"/>
                        <w:spacing w:before="1"/>
                        <w:ind w:left="718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spec:</w:t>
                      </w:r>
                    </w:p>
                    <w:p w:rsidR="00F44A45" w:rsidRDefault="00F44A45" w:rsidP="00F44A45">
                      <w:pPr>
                        <w:pStyle w:val="BodyText0"/>
                        <w:spacing w:before="42" w:line="276" w:lineRule="auto"/>
                        <w:ind w:left="1294" w:right="4900" w:hanging="288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template: spec:</w:t>
                      </w:r>
                    </w:p>
                    <w:p w:rsidR="00F44A45" w:rsidRDefault="00F44A45" w:rsidP="00F44A45">
                      <w:pPr>
                        <w:pStyle w:val="BodyText0"/>
                        <w:spacing w:before="1"/>
                        <w:ind w:left="1582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containers:</w:t>
                      </w:r>
                    </w:p>
                    <w:p w:rsidR="00F44A45" w:rsidRDefault="00F44A45" w:rsidP="00F44A45">
                      <w:pPr>
                        <w:pStyle w:val="BodyText0"/>
                        <w:numPr>
                          <w:ilvl w:val="0"/>
                          <w:numId w:val="36"/>
                        </w:numPr>
                        <w:tabs>
                          <w:tab w:val="left" w:pos="1871"/>
                        </w:tabs>
                        <w:spacing w:before="41" w:line="276" w:lineRule="auto"/>
                        <w:ind w:right="4018"/>
                        <w:rPr>
                          <w:rFonts w:ascii="Courier New" w:hAnsi="Courier New"/>
                        </w:rPr>
                      </w:pPr>
                      <w:r>
                        <w:rPr>
                          <w:rFonts w:ascii="Courier New" w:hAnsi="Courier New"/>
                        </w:rPr>
                        <w:t xml:space="preserve">name: </w:t>
                      </w:r>
                      <w:proofErr w:type="spellStart"/>
                      <w:r>
                        <w:rPr>
                          <w:rFonts w:ascii="Courier New" w:hAnsi="Courier New"/>
                        </w:rPr>
                        <w:t>hw</w:t>
                      </w:r>
                      <w:proofErr w:type="spellEnd"/>
                      <w:r>
                        <w:rPr>
                          <w:rFonts w:ascii="Courier New" w:hAnsi="Courier New"/>
                        </w:rPr>
                        <w:t xml:space="preserve"> image:</w:t>
                      </w:r>
                      <w:r>
                        <w:rPr>
                          <w:rFonts w:ascii="Courier New" w:hAnsi="Courier New"/>
                          <w:spacing w:val="-15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/>
                        </w:rPr>
                        <w:t>busybox</w:t>
                      </w:r>
                      <w:proofErr w:type="spellEnd"/>
                      <w:r>
                        <w:rPr>
                          <w:rFonts w:ascii="Courier New" w:hAnsi="Courier New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/>
                        </w:rPr>
                        <w:t>args</w:t>
                      </w:r>
                      <w:proofErr w:type="spellEnd"/>
                      <w:r>
                        <w:rPr>
                          <w:rFonts w:ascii="Courier New" w:hAnsi="Courier New"/>
                        </w:rPr>
                        <w:t>:</w:t>
                      </w:r>
                    </w:p>
                    <w:p w:rsidR="00F44A45" w:rsidRDefault="00F44A45" w:rsidP="00F44A45">
                      <w:pPr>
                        <w:pStyle w:val="BodyText0"/>
                        <w:numPr>
                          <w:ilvl w:val="1"/>
                          <w:numId w:val="36"/>
                        </w:numPr>
                        <w:tabs>
                          <w:tab w:val="left" w:pos="2159"/>
                        </w:tabs>
                        <w:ind w:left="2158" w:hanging="289"/>
                        <w:rPr>
                          <w:rFonts w:ascii="Courier New" w:hAnsi="Courier New"/>
                        </w:rPr>
                      </w:pPr>
                      <w:r>
                        <w:rPr>
                          <w:rFonts w:ascii="Courier New" w:hAnsi="Courier New"/>
                        </w:rPr>
                        <w:t>/bin/</w:t>
                      </w:r>
                      <w:proofErr w:type="spellStart"/>
                      <w:r>
                        <w:rPr>
                          <w:rFonts w:ascii="Courier New" w:hAnsi="Courier New"/>
                        </w:rPr>
                        <w:t>sh</w:t>
                      </w:r>
                      <w:proofErr w:type="spellEnd"/>
                    </w:p>
                    <w:p w:rsidR="00F44A45" w:rsidRDefault="00F44A45" w:rsidP="00F44A45">
                      <w:pPr>
                        <w:pStyle w:val="BodyText0"/>
                        <w:numPr>
                          <w:ilvl w:val="1"/>
                          <w:numId w:val="36"/>
                        </w:numPr>
                        <w:tabs>
                          <w:tab w:val="left" w:pos="2159"/>
                        </w:tabs>
                        <w:spacing w:before="40"/>
                        <w:ind w:left="2158" w:hanging="289"/>
                        <w:rPr>
                          <w:rFonts w:ascii="Courier New" w:hAnsi="Courier New"/>
                        </w:rPr>
                      </w:pPr>
                      <w:r>
                        <w:rPr>
                          <w:rFonts w:ascii="Courier New" w:hAnsi="Courier New"/>
                        </w:rPr>
                        <w:t>-c</w:t>
                      </w:r>
                    </w:p>
                    <w:p w:rsidR="00F44A45" w:rsidRDefault="00F44A45" w:rsidP="00F44A45">
                      <w:pPr>
                        <w:pStyle w:val="BodyText0"/>
                        <w:numPr>
                          <w:ilvl w:val="1"/>
                          <w:numId w:val="36"/>
                        </w:numPr>
                        <w:tabs>
                          <w:tab w:val="left" w:pos="2159"/>
                        </w:tabs>
                        <w:spacing w:before="40" w:line="276" w:lineRule="auto"/>
                        <w:ind w:right="2869" w:firstLine="288"/>
                        <w:rPr>
                          <w:rFonts w:ascii="Courier New" w:hAnsi="Courier New"/>
                        </w:rPr>
                      </w:pPr>
                      <w:r>
                        <w:rPr>
                          <w:rFonts w:ascii="Courier New" w:hAnsi="Courier New"/>
                        </w:rPr>
                        <w:t xml:space="preserve">echo Hello World! </w:t>
                      </w:r>
                      <w:proofErr w:type="spellStart"/>
                      <w:r>
                        <w:rPr>
                          <w:rFonts w:ascii="Courier New" w:hAnsi="Courier New"/>
                        </w:rPr>
                        <w:t>restartPolicy</w:t>
                      </w:r>
                      <w:proofErr w:type="spellEnd"/>
                      <w:r>
                        <w:rPr>
                          <w:rFonts w:ascii="Courier New" w:hAnsi="Courier New"/>
                        </w:rPr>
                        <w:t>:</w:t>
                      </w:r>
                      <w:r>
                        <w:rPr>
                          <w:rFonts w:ascii="Courier New" w:hAnsi="Courier New"/>
                          <w:spacing w:val="-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/>
                        </w:rPr>
                        <w:t>OnFailure</w:t>
                      </w:r>
                      <w:proofErr w:type="spellEnd"/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F44A45" w:rsidRDefault="00F44A45" w:rsidP="009E148A">
      <w:pPr>
        <w:pStyle w:val="ListParagraph"/>
        <w:rPr>
          <w:color w:val="2F5496" w:themeColor="accent1" w:themeShade="BF"/>
        </w:rPr>
      </w:pPr>
    </w:p>
    <w:p w:rsidR="009E148A" w:rsidRDefault="009E148A" w:rsidP="009E148A">
      <w:pPr>
        <w:pStyle w:val="ListParagraph"/>
        <w:rPr>
          <w:color w:val="2F5496" w:themeColor="accent1" w:themeShade="BF"/>
        </w:rPr>
      </w:pPr>
    </w:p>
    <w:p w:rsidR="00380E33" w:rsidRDefault="00380E33" w:rsidP="00FF570B">
      <w:pPr>
        <w:rPr>
          <w:color w:val="2F5496" w:themeColor="accent1" w:themeShade="BF"/>
        </w:rPr>
      </w:pPr>
    </w:p>
    <w:p w:rsidR="00F860D2" w:rsidRDefault="00F860D2" w:rsidP="00FF570B">
      <w:pPr>
        <w:rPr>
          <w:color w:val="2F5496" w:themeColor="accent1" w:themeShade="BF"/>
        </w:rPr>
      </w:pPr>
    </w:p>
    <w:p w:rsidR="00F860D2" w:rsidRDefault="00F860D2" w:rsidP="003B4F76">
      <w:pPr>
        <w:pStyle w:val="BodyText0"/>
        <w:ind w:firstLine="720"/>
        <w:rPr>
          <w:sz w:val="20"/>
        </w:rPr>
      </w:pPr>
      <w:r>
        <w:rPr>
          <w:noProof/>
          <w:sz w:val="20"/>
        </w:rPr>
        <w:lastRenderedPageBreak/>
        <mc:AlternateContent>
          <mc:Choice Requires="wpg">
            <w:drawing>
              <wp:inline distT="0" distB="0" distL="0" distR="0" wp14:anchorId="1EA1D1B2" wp14:editId="40F64C51">
                <wp:extent cx="5039995" cy="2356485"/>
                <wp:effectExtent l="0" t="0" r="0" b="0"/>
                <wp:docPr id="3980" name="Group 38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39995" cy="2356485"/>
                          <a:chOff x="0" y="0"/>
                          <a:chExt cx="7937" cy="3711"/>
                        </a:xfrm>
                      </wpg:grpSpPr>
                      <pic:pic xmlns:pic="http://schemas.openxmlformats.org/drawingml/2006/picture">
                        <pic:nvPicPr>
                          <pic:cNvPr id="3981" name="Picture 3829"/>
                          <pic:cNvPicPr>
                            <a:picLocks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" y="15"/>
                            <a:ext cx="7911" cy="36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982" name="Rectangle 3830"/>
                        <wps:cNvSpPr>
                          <a:spLocks/>
                        </wps:cNvSpPr>
                        <wps:spPr bwMode="auto">
                          <a:xfrm>
                            <a:off x="8" y="8"/>
                            <a:ext cx="7920" cy="3694"/>
                          </a:xfrm>
                          <a:prstGeom prst="rect">
                            <a:avLst/>
                          </a:prstGeom>
                          <a:noFill/>
                          <a:ln w="10668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1DF7C1A" id="Group 3828" o:spid="_x0000_s1026" style="width:396.85pt;height:185.55pt;mso-position-horizontal-relative:char;mso-position-vertical-relative:line" coordsize="7937,3711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">
                <v:shape id="Picture 3829" o:spid="_x0000_s1027" type="#_x0000_t75" style="position:absolute;left:15;top:15;width:7911;height:3682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">
                  <v:imagedata r:id="rId11" o:title=""/>
                  <v:path arrowok="t"/>
                  <o:lock v:ext="edit" aspectratio="f"/>
                </v:shape>
                <v:rect id="Rectangle 3830" o:spid="_x0000_s1028" style="position:absolute;left:8;top:8;width:7920;height:369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" filled="f" strokeweight=".84pt">
                  <v:path arrowok="t"/>
                </v:rect>
                <w10:anchorlock/>
              </v:group>
            </w:pict>
          </mc:Fallback>
        </mc:AlternateContent>
      </w:r>
    </w:p>
    <w:p w:rsidR="00F860D2" w:rsidRDefault="00F860D2" w:rsidP="00F860D2">
      <w:pPr>
        <w:pStyle w:val="BodyText0"/>
        <w:spacing w:before="10"/>
        <w:rPr>
          <w:sz w:val="26"/>
        </w:rPr>
      </w:pPr>
    </w:p>
    <w:p w:rsidR="00F860D2" w:rsidRDefault="00F860D2" w:rsidP="00F860D2">
      <w:pPr>
        <w:pStyle w:val="ListParagraph"/>
        <w:widowControl w:val="0"/>
        <w:numPr>
          <w:ilvl w:val="0"/>
          <w:numId w:val="37"/>
        </w:numPr>
        <w:tabs>
          <w:tab w:val="left" w:pos="1261"/>
        </w:tabs>
        <w:autoSpaceDE w:val="0"/>
        <w:autoSpaceDN w:val="0"/>
        <w:spacing w:before="51"/>
        <w:contextualSpacing w:val="0"/>
        <w:rPr>
          <w:sz w:val="24"/>
        </w:rPr>
      </w:pPr>
      <w:r>
        <w:rPr>
          <w:sz w:val="24"/>
        </w:rPr>
        <w:t>Create the cronjob using the yaml from previous</w:t>
      </w:r>
      <w:r>
        <w:rPr>
          <w:spacing w:val="-15"/>
          <w:sz w:val="24"/>
        </w:rPr>
        <w:t xml:space="preserve"> </w:t>
      </w:r>
      <w:r>
        <w:rPr>
          <w:sz w:val="24"/>
        </w:rPr>
        <w:t>step</w:t>
      </w:r>
    </w:p>
    <w:p w:rsidR="00F860D2" w:rsidRDefault="00F860D2" w:rsidP="00F860D2">
      <w:pPr>
        <w:pStyle w:val="BodyText0"/>
        <w:spacing w:before="5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43DAA82D" wp14:editId="36729DA4">
                <wp:simplePos x="0" y="0"/>
                <wp:positionH relativeFrom="page">
                  <wp:posOffset>1371600</wp:posOffset>
                </wp:positionH>
                <wp:positionV relativeFrom="paragraph">
                  <wp:posOffset>243205</wp:posOffset>
                </wp:positionV>
                <wp:extent cx="5029200" cy="304800"/>
                <wp:effectExtent l="0" t="0" r="0" b="0"/>
                <wp:wrapTopAndBottom/>
                <wp:docPr id="3979" name="Text Box 38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029200" cy="304800"/>
                        </a:xfrm>
                        <a:prstGeom prst="rect">
                          <a:avLst/>
                        </a:prstGeom>
                        <a:noFill/>
                        <a:ln w="10668">
                          <a:solidFill>
                            <a:srgbClr val="000000"/>
                          </a:solidFill>
                          <a:prstDash val="sysDash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F860D2" w:rsidRDefault="00F860D2" w:rsidP="00F860D2">
                            <w:pPr>
                              <w:pStyle w:val="BodyText0"/>
                              <w:spacing w:before="70"/>
                              <w:ind w:left="142"/>
                            </w:pPr>
                            <w:r>
                              <w:t xml:space="preserve">$ kubectl create -f </w:t>
                            </w:r>
                            <w:proofErr w:type="spellStart"/>
                            <w:proofErr w:type="gramStart"/>
                            <w:r>
                              <w:t>cron.yaml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DAA82D" id="Text Box 3827" o:spid="_x0000_s1028" type="#_x0000_t202" style="position:absolute;margin-left:108pt;margin-top:19.15pt;width:396pt;height:24pt;z-index:-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" filled="f" strokeweight=".84pt">
                <v:stroke dashstyle="3 1"/>
                <v:path arrowok="t"/>
                <v:textbox inset="0,0,0,0">
                  <w:txbxContent>
                    <w:p w:rsidR="00F860D2" w:rsidRDefault="00F860D2" w:rsidP="00F860D2">
                      <w:pPr>
                        <w:pStyle w:val="BodyText0"/>
                        <w:spacing w:before="70"/>
                        <w:ind w:left="142"/>
                      </w:pPr>
                      <w:r>
                        <w:t xml:space="preserve">$ kubectl create -f </w:t>
                      </w:r>
                      <w:proofErr w:type="spellStart"/>
                      <w:proofErr w:type="gramStart"/>
                      <w:r>
                        <w:t>cron.yaml</w:t>
                      </w:r>
                      <w:proofErr w:type="spellEnd"/>
                      <w:proofErr w:type="gramEnd"/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64384" behindDoc="1" locked="0" layoutInCell="1" allowOverlap="1" wp14:anchorId="66166781" wp14:editId="048DB248">
                <wp:simplePos x="0" y="0"/>
                <wp:positionH relativeFrom="page">
                  <wp:posOffset>1379855</wp:posOffset>
                </wp:positionH>
                <wp:positionV relativeFrom="paragraph">
                  <wp:posOffset>816610</wp:posOffset>
                </wp:positionV>
                <wp:extent cx="5024755" cy="481965"/>
                <wp:effectExtent l="0" t="0" r="0" b="635"/>
                <wp:wrapTopAndBottom/>
                <wp:docPr id="3976" name="Group 38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24755" cy="481965"/>
                          <a:chOff x="2173" y="1286"/>
                          <a:chExt cx="7913" cy="759"/>
                        </a:xfrm>
                      </wpg:grpSpPr>
                      <pic:pic xmlns:pic="http://schemas.openxmlformats.org/drawingml/2006/picture">
                        <pic:nvPicPr>
                          <pic:cNvPr id="3977" name="Picture 3825"/>
                          <pic:cNvPicPr>
                            <a:picLocks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88" y="1301"/>
                            <a:ext cx="6308" cy="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978" name="Rectangle 3826"/>
                        <wps:cNvSpPr>
                          <a:spLocks/>
                        </wps:cNvSpPr>
                        <wps:spPr bwMode="auto">
                          <a:xfrm>
                            <a:off x="2181" y="1294"/>
                            <a:ext cx="7896" cy="742"/>
                          </a:xfrm>
                          <a:prstGeom prst="rect">
                            <a:avLst/>
                          </a:prstGeom>
                          <a:noFill/>
                          <a:ln w="10668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7539E99" id="Group 3824" o:spid="_x0000_s1026" style="position:absolute;margin-left:108.65pt;margin-top:64.3pt;width:395.65pt;height:37.95pt;z-index:-251652096;mso-wrap-distance-left:0;mso-wrap-distance-right:0;mso-position-horizontal-relative:page" coordorigin="2173,1286" coordsize="7913,759" o:gfxdata="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">
                <v:shape id="Picture 3825" o:spid="_x0000_s1027" type="#_x0000_t75" style="position:absolute;left:2188;top:1301;width:6308;height:73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">
                  <v:imagedata r:id="rId13" o:title=""/>
                  <v:path arrowok="t"/>
                  <o:lock v:ext="edit" aspectratio="f"/>
                </v:shape>
                <v:rect id="Rectangle 3826" o:spid="_x0000_s1028" style="position:absolute;left:2181;top:1294;width:7896;height:74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" filled="f" strokeweight=".84pt">
                  <v:path arrowok="t"/>
                </v:rect>
                <w10:wrap type="topAndBottom" anchorx="page"/>
              </v:group>
            </w:pict>
          </mc:Fallback>
        </mc:AlternateContent>
      </w:r>
    </w:p>
    <w:p w:rsidR="00F860D2" w:rsidRDefault="00F860D2" w:rsidP="00FF570B">
      <w:pPr>
        <w:rPr>
          <w:color w:val="2F5496" w:themeColor="accent1" w:themeShade="BF"/>
        </w:rPr>
      </w:pPr>
    </w:p>
    <w:p w:rsidR="00F860D2" w:rsidRDefault="00F860D2" w:rsidP="00FF570B">
      <w:pPr>
        <w:rPr>
          <w:color w:val="2F5496" w:themeColor="accent1" w:themeShade="BF"/>
        </w:rPr>
      </w:pPr>
    </w:p>
    <w:p w:rsidR="00F860D2" w:rsidRDefault="00F860D2" w:rsidP="00F860D2">
      <w:pPr>
        <w:pStyle w:val="ListParagraph"/>
        <w:widowControl w:val="0"/>
        <w:numPr>
          <w:ilvl w:val="0"/>
          <w:numId w:val="37"/>
        </w:numPr>
        <w:tabs>
          <w:tab w:val="left" w:pos="1261"/>
        </w:tabs>
        <w:autoSpaceDE w:val="0"/>
        <w:autoSpaceDN w:val="0"/>
        <w:contextualSpacing w:val="0"/>
        <w:rPr>
          <w:sz w:val="24"/>
        </w:rPr>
      </w:pPr>
      <w:r>
        <w:rPr>
          <w:sz w:val="24"/>
        </w:rPr>
        <w:t>View the status of the</w:t>
      </w:r>
      <w:r>
        <w:rPr>
          <w:spacing w:val="-8"/>
          <w:sz w:val="24"/>
        </w:rPr>
        <w:t xml:space="preserve"> </w:t>
      </w:r>
      <w:r>
        <w:rPr>
          <w:sz w:val="24"/>
        </w:rPr>
        <w:t>cronjob</w:t>
      </w:r>
    </w:p>
    <w:p w:rsidR="00F860D2" w:rsidRDefault="00F860D2" w:rsidP="00F860D2">
      <w:pPr>
        <w:pStyle w:val="BodyText0"/>
        <w:spacing w:before="2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6432" behindDoc="1" locked="0" layoutInCell="1" allowOverlap="1" wp14:anchorId="6860ABB0" wp14:editId="5FA7795E">
                <wp:simplePos x="0" y="0"/>
                <wp:positionH relativeFrom="page">
                  <wp:posOffset>1371600</wp:posOffset>
                </wp:positionH>
                <wp:positionV relativeFrom="paragraph">
                  <wp:posOffset>241300</wp:posOffset>
                </wp:positionV>
                <wp:extent cx="5020310" cy="314325"/>
                <wp:effectExtent l="0" t="0" r="0" b="3175"/>
                <wp:wrapTopAndBottom/>
                <wp:docPr id="3975" name="Text Box 38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020310" cy="314325"/>
                        </a:xfrm>
                        <a:prstGeom prst="rect">
                          <a:avLst/>
                        </a:prstGeom>
                        <a:noFill/>
                        <a:ln w="10668">
                          <a:solidFill>
                            <a:srgbClr val="000000"/>
                          </a:solidFill>
                          <a:prstDash val="sysDash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F860D2" w:rsidRDefault="00F860D2" w:rsidP="00F860D2">
                            <w:pPr>
                              <w:pStyle w:val="BodyText0"/>
                              <w:spacing w:before="70"/>
                              <w:ind w:left="142"/>
                            </w:pPr>
                            <w:r>
                              <w:t>$ kubectl get cronjobs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60ABB0" id="Text Box 3823" o:spid="_x0000_s1029" type="#_x0000_t202" style="position:absolute;margin-left:108pt;margin-top:19pt;width:395.3pt;height:24.75pt;z-index:-2516500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" filled="f" strokeweight=".84pt">
                <v:stroke dashstyle="3 1"/>
                <v:path arrowok="t"/>
                <v:textbox inset="0,0,0,0">
                  <w:txbxContent>
                    <w:p w:rsidR="00F860D2" w:rsidRDefault="00F860D2" w:rsidP="00F860D2">
                      <w:pPr>
                        <w:pStyle w:val="BodyText0"/>
                        <w:spacing w:before="70"/>
                        <w:ind w:left="142"/>
                      </w:pPr>
                      <w:r>
                        <w:t>$ kubectl get cronjobs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67456" behindDoc="1" locked="0" layoutInCell="1" allowOverlap="1" wp14:anchorId="36E803B5" wp14:editId="7DE31A8E">
                <wp:simplePos x="0" y="0"/>
                <wp:positionH relativeFrom="page">
                  <wp:posOffset>1379855</wp:posOffset>
                </wp:positionH>
                <wp:positionV relativeFrom="paragraph">
                  <wp:posOffset>835025</wp:posOffset>
                </wp:positionV>
                <wp:extent cx="5020310" cy="619125"/>
                <wp:effectExtent l="0" t="0" r="0" b="0"/>
                <wp:wrapTopAndBottom/>
                <wp:docPr id="3972" name="Group 38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20310" cy="619125"/>
                          <a:chOff x="2173" y="1315"/>
                          <a:chExt cx="7906" cy="975"/>
                        </a:xfrm>
                      </wpg:grpSpPr>
                      <pic:pic xmlns:pic="http://schemas.openxmlformats.org/drawingml/2006/picture">
                        <pic:nvPicPr>
                          <pic:cNvPr id="3973" name="Picture 3821"/>
                          <pic:cNvPicPr>
                            <a:picLocks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88" y="1327"/>
                            <a:ext cx="6933" cy="9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974" name="Rectangle 3822"/>
                        <wps:cNvSpPr>
                          <a:spLocks/>
                        </wps:cNvSpPr>
                        <wps:spPr bwMode="auto">
                          <a:xfrm>
                            <a:off x="2181" y="1323"/>
                            <a:ext cx="7889" cy="958"/>
                          </a:xfrm>
                          <a:prstGeom prst="rect">
                            <a:avLst/>
                          </a:prstGeom>
                          <a:noFill/>
                          <a:ln w="10668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1555971" id="Group 3820" o:spid="_x0000_s1026" style="position:absolute;margin-left:108.65pt;margin-top:65.75pt;width:395.3pt;height:48.75pt;z-index:-251649024;mso-wrap-distance-left:0;mso-wrap-distance-right:0;mso-position-horizontal-relative:page" coordorigin="2173,1315" coordsize="7906,975" o:gfxdata="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">
                <v:shape id="Picture 3821" o:spid="_x0000_s1027" type="#_x0000_t75" style="position:absolute;left:2188;top:1327;width:6933;height:948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">
                  <v:imagedata r:id="rId15" o:title=""/>
                  <v:path arrowok="t"/>
                  <o:lock v:ext="edit" aspectratio="f"/>
                </v:shape>
                <v:rect id="Rectangle 3822" o:spid="_x0000_s1028" style="position:absolute;left:2181;top:1323;width:7889;height:95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" filled="f" strokeweight=".84pt">
                  <v:path arrowok="t"/>
                </v:rect>
                <w10:wrap type="topAndBottom" anchorx="page"/>
              </v:group>
            </w:pict>
          </mc:Fallback>
        </mc:AlternateContent>
      </w:r>
    </w:p>
    <w:p w:rsidR="00F860D2" w:rsidRDefault="00F860D2" w:rsidP="00F860D2">
      <w:pPr>
        <w:pStyle w:val="BodyText0"/>
        <w:spacing w:before="8"/>
        <w:rPr>
          <w:sz w:val="29"/>
        </w:rPr>
      </w:pPr>
    </w:p>
    <w:p w:rsidR="00F860D2" w:rsidRDefault="00F860D2" w:rsidP="00F860D2">
      <w:pPr>
        <w:pStyle w:val="BodyText0"/>
        <w:spacing w:before="10"/>
        <w:rPr>
          <w:sz w:val="28"/>
        </w:rPr>
      </w:pPr>
    </w:p>
    <w:p w:rsidR="00F860D2" w:rsidRDefault="00F860D2" w:rsidP="00F860D2">
      <w:pPr>
        <w:pStyle w:val="BodyText0"/>
        <w:spacing w:before="1" w:line="278" w:lineRule="auto"/>
        <w:ind w:left="1260" w:right="1256"/>
      </w:pPr>
      <w:r>
        <w:t xml:space="preserve">Wait for about a minute and run the same command again and notice that the </w:t>
      </w:r>
      <w:r>
        <w:rPr>
          <w:b/>
        </w:rPr>
        <w:t xml:space="preserve">LAST SCHEDULE </w:t>
      </w:r>
      <w:r>
        <w:t>field is now populated.</w:t>
      </w:r>
    </w:p>
    <w:p w:rsidR="00F860D2" w:rsidRDefault="00F860D2" w:rsidP="00F860D2">
      <w:pPr>
        <w:pStyle w:val="BodyText0"/>
        <w:spacing w:before="11"/>
      </w:pPr>
      <w:r>
        <w:rPr>
          <w:noProof/>
        </w:rPr>
        <mc:AlternateContent>
          <mc:Choice Requires="wpg">
            <w:drawing>
              <wp:anchor distT="0" distB="0" distL="0" distR="0" simplePos="0" relativeHeight="251668480" behindDoc="1" locked="0" layoutInCell="1" allowOverlap="1" wp14:anchorId="0C7EB7B2" wp14:editId="7459CFBF">
                <wp:simplePos x="0" y="0"/>
                <wp:positionH relativeFrom="page">
                  <wp:posOffset>1379855</wp:posOffset>
                </wp:positionH>
                <wp:positionV relativeFrom="paragraph">
                  <wp:posOffset>218440</wp:posOffset>
                </wp:positionV>
                <wp:extent cx="5011420" cy="626745"/>
                <wp:effectExtent l="0" t="0" r="0" b="0"/>
                <wp:wrapTopAndBottom/>
                <wp:docPr id="3969" name="Group 38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11420" cy="626745"/>
                          <a:chOff x="2173" y="344"/>
                          <a:chExt cx="7892" cy="987"/>
                        </a:xfrm>
                      </wpg:grpSpPr>
                      <pic:pic xmlns:pic="http://schemas.openxmlformats.org/drawingml/2006/picture">
                        <pic:nvPicPr>
                          <pic:cNvPr id="3970" name="Picture 3818"/>
                          <pic:cNvPicPr>
                            <a:picLocks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88" y="359"/>
                            <a:ext cx="6864" cy="9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971" name="Rectangle 3819"/>
                        <wps:cNvSpPr>
                          <a:spLocks/>
                        </wps:cNvSpPr>
                        <wps:spPr bwMode="auto">
                          <a:xfrm>
                            <a:off x="2181" y="352"/>
                            <a:ext cx="7875" cy="970"/>
                          </a:xfrm>
                          <a:prstGeom prst="rect">
                            <a:avLst/>
                          </a:prstGeom>
                          <a:noFill/>
                          <a:ln w="10668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C3CFC33" id="Group 3817" o:spid="_x0000_s1026" style="position:absolute;margin-left:108.65pt;margin-top:17.2pt;width:394.6pt;height:49.35pt;z-index:-251648000;mso-wrap-distance-left:0;mso-wrap-distance-right:0;mso-position-horizontal-relative:page" coordorigin="2173,344" coordsize="7892,987" o:gfxdata="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">
                <v:shape id="Picture 3818" o:spid="_x0000_s1027" type="#_x0000_t75" style="position:absolute;left:2188;top:359;width:6864;height:946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">
                  <v:imagedata r:id="rId17" o:title=""/>
                  <v:path arrowok="t"/>
                  <o:lock v:ext="edit" aspectratio="f"/>
                </v:shape>
                <v:rect id="Rectangle 3819" o:spid="_x0000_s1028" style="position:absolute;left:2181;top:352;width:7875;height:97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" filled="f" strokeweight=".84pt">
                  <v:path arrowok="t"/>
                </v:rect>
                <w10:wrap type="topAndBottom" anchorx="page"/>
              </v:group>
            </w:pict>
          </mc:Fallback>
        </mc:AlternateContent>
      </w:r>
    </w:p>
    <w:p w:rsidR="00F860D2" w:rsidRDefault="00F860D2" w:rsidP="00FF570B">
      <w:pPr>
        <w:rPr>
          <w:color w:val="2F5496" w:themeColor="accent1" w:themeShade="BF"/>
        </w:rPr>
      </w:pPr>
    </w:p>
    <w:p w:rsidR="00F860D2" w:rsidRDefault="00F860D2" w:rsidP="00F860D2">
      <w:pPr>
        <w:pStyle w:val="ListParagraph"/>
        <w:widowControl w:val="0"/>
        <w:numPr>
          <w:ilvl w:val="0"/>
          <w:numId w:val="37"/>
        </w:numPr>
        <w:tabs>
          <w:tab w:val="left" w:pos="1261"/>
        </w:tabs>
        <w:autoSpaceDE w:val="0"/>
        <w:autoSpaceDN w:val="0"/>
        <w:spacing w:before="211" w:line="276" w:lineRule="auto"/>
        <w:ind w:right="985"/>
        <w:contextualSpacing w:val="0"/>
        <w:rPr>
          <w:sz w:val="24"/>
        </w:rPr>
      </w:pPr>
      <w:r>
        <w:rPr>
          <w:sz w:val="24"/>
        </w:rPr>
        <w:t>View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pods</w:t>
      </w:r>
      <w:r>
        <w:rPr>
          <w:spacing w:val="-4"/>
          <w:sz w:val="24"/>
        </w:rPr>
        <w:t xml:space="preserve"> </w:t>
      </w:r>
      <w:r>
        <w:rPr>
          <w:sz w:val="24"/>
        </w:rPr>
        <w:t>created</w:t>
      </w:r>
      <w:r>
        <w:rPr>
          <w:spacing w:val="-3"/>
          <w:sz w:val="24"/>
        </w:rPr>
        <w:t xml:space="preserve"> </w:t>
      </w:r>
      <w:r>
        <w:rPr>
          <w:sz w:val="24"/>
        </w:rPr>
        <w:t>by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job.</w:t>
      </w:r>
      <w:r>
        <w:rPr>
          <w:spacing w:val="-2"/>
          <w:sz w:val="24"/>
        </w:rPr>
        <w:t xml:space="preserve"> </w:t>
      </w:r>
      <w:r>
        <w:rPr>
          <w:sz w:val="24"/>
        </w:rPr>
        <w:t>Use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pod</w:t>
      </w:r>
      <w:r>
        <w:rPr>
          <w:spacing w:val="-4"/>
          <w:sz w:val="24"/>
        </w:rPr>
        <w:t xml:space="preserve"> </w:t>
      </w:r>
      <w:r>
        <w:rPr>
          <w:sz w:val="24"/>
        </w:rPr>
        <w:t>name to</w:t>
      </w:r>
      <w:r>
        <w:rPr>
          <w:spacing w:val="-2"/>
          <w:sz w:val="24"/>
        </w:rPr>
        <w:t xml:space="preserve"> </w:t>
      </w:r>
      <w:r>
        <w:rPr>
          <w:sz w:val="24"/>
        </w:rPr>
        <w:t>view</w:t>
      </w:r>
      <w:r>
        <w:rPr>
          <w:spacing w:val="-3"/>
          <w:sz w:val="24"/>
        </w:rPr>
        <w:t xml:space="preserve"> </w:t>
      </w:r>
      <w:r>
        <w:rPr>
          <w:sz w:val="24"/>
        </w:rPr>
        <w:t>its</w:t>
      </w:r>
      <w:r>
        <w:rPr>
          <w:spacing w:val="-5"/>
          <w:sz w:val="24"/>
        </w:rPr>
        <w:t xml:space="preserve"> </w:t>
      </w:r>
      <w:r>
        <w:rPr>
          <w:sz w:val="24"/>
        </w:rPr>
        <w:t>logs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verify</w:t>
      </w:r>
      <w:r>
        <w:rPr>
          <w:spacing w:val="6"/>
          <w:sz w:val="24"/>
        </w:rPr>
        <w:t xml:space="preserve"> </w:t>
      </w:r>
      <w:r>
        <w:rPr>
          <w:sz w:val="24"/>
        </w:rPr>
        <w:t>that</w:t>
      </w:r>
      <w:r>
        <w:rPr>
          <w:spacing w:val="-2"/>
          <w:sz w:val="24"/>
        </w:rPr>
        <w:t xml:space="preserve"> </w:t>
      </w:r>
      <w:r>
        <w:rPr>
          <w:sz w:val="24"/>
        </w:rPr>
        <w:t>the jobs has run</w:t>
      </w:r>
      <w:r>
        <w:rPr>
          <w:spacing w:val="-1"/>
          <w:sz w:val="24"/>
        </w:rPr>
        <w:t xml:space="preserve"> </w:t>
      </w:r>
      <w:r>
        <w:rPr>
          <w:sz w:val="24"/>
        </w:rPr>
        <w:t>successfully</w:t>
      </w:r>
    </w:p>
    <w:p w:rsidR="00F860D2" w:rsidRDefault="00F860D2" w:rsidP="00F860D2">
      <w:pPr>
        <w:pStyle w:val="BodyText0"/>
        <w:spacing w:before="9"/>
        <w:rPr>
          <w:sz w:val="23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70528" behindDoc="1" locked="0" layoutInCell="1" allowOverlap="1" wp14:anchorId="346B0A63" wp14:editId="097A3496">
                <wp:simplePos x="0" y="0"/>
                <wp:positionH relativeFrom="page">
                  <wp:posOffset>1371600</wp:posOffset>
                </wp:positionH>
                <wp:positionV relativeFrom="paragraph">
                  <wp:posOffset>214630</wp:posOffset>
                </wp:positionV>
                <wp:extent cx="5020310" cy="504825"/>
                <wp:effectExtent l="0" t="0" r="0" b="3175"/>
                <wp:wrapTopAndBottom/>
                <wp:docPr id="3968" name="Text Box 38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020310" cy="504825"/>
                        </a:xfrm>
                        <a:prstGeom prst="rect">
                          <a:avLst/>
                        </a:prstGeom>
                        <a:noFill/>
                        <a:ln w="10668">
                          <a:solidFill>
                            <a:srgbClr val="000000"/>
                          </a:solidFill>
                          <a:prstDash val="sysDash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F860D2" w:rsidRDefault="00F860D2" w:rsidP="00F860D2">
                            <w:pPr>
                              <w:pStyle w:val="BodyText0"/>
                              <w:spacing w:before="70"/>
                              <w:ind w:left="142"/>
                            </w:pPr>
                            <w:r>
                              <w:t>$ kubectl get pods</w:t>
                            </w:r>
                          </w:p>
                          <w:p w:rsidR="00F860D2" w:rsidRDefault="00F860D2" w:rsidP="00F860D2">
                            <w:pPr>
                              <w:pStyle w:val="BodyText0"/>
                              <w:spacing w:before="45"/>
                              <w:ind w:left="142"/>
                            </w:pPr>
                            <w:r>
                              <w:t>$ kubectl logs &lt;</w:t>
                            </w:r>
                            <w:proofErr w:type="spellStart"/>
                            <w:r>
                              <w:t>pod_name</w:t>
                            </w:r>
                            <w:proofErr w:type="spellEnd"/>
                            <w:r>
                              <w:t>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6B0A63" id="Text Box 3816" o:spid="_x0000_s1030" type="#_x0000_t202" style="position:absolute;margin-left:108pt;margin-top:16.9pt;width:395.3pt;height:39.75pt;z-index:-2516459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" filled="f" strokeweight=".84pt">
                <v:stroke dashstyle="3 1"/>
                <v:path arrowok="t"/>
                <v:textbox inset="0,0,0,0">
                  <w:txbxContent>
                    <w:p w:rsidR="00F860D2" w:rsidRDefault="00F860D2" w:rsidP="00F860D2">
                      <w:pPr>
                        <w:pStyle w:val="BodyText0"/>
                        <w:spacing w:before="70"/>
                        <w:ind w:left="142"/>
                      </w:pPr>
                      <w:r>
                        <w:t>$ kubectl get pods</w:t>
                      </w:r>
                    </w:p>
                    <w:p w:rsidR="00F860D2" w:rsidRDefault="00F860D2" w:rsidP="00F860D2">
                      <w:pPr>
                        <w:pStyle w:val="BodyText0"/>
                        <w:spacing w:before="45"/>
                        <w:ind w:left="142"/>
                      </w:pPr>
                      <w:r>
                        <w:t>$ kubectl logs &lt;</w:t>
                      </w:r>
                      <w:proofErr w:type="spellStart"/>
                      <w:r>
                        <w:t>pod_name</w:t>
                      </w:r>
                      <w:proofErr w:type="spellEnd"/>
                      <w:r>
                        <w:t>&gt;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71552" behindDoc="1" locked="0" layoutInCell="1" allowOverlap="1" wp14:anchorId="30400FF2" wp14:editId="24B08C42">
                <wp:simplePos x="0" y="0"/>
                <wp:positionH relativeFrom="page">
                  <wp:posOffset>1379855</wp:posOffset>
                </wp:positionH>
                <wp:positionV relativeFrom="paragraph">
                  <wp:posOffset>998855</wp:posOffset>
                </wp:positionV>
                <wp:extent cx="5020310" cy="1426845"/>
                <wp:effectExtent l="0" t="0" r="0" b="0"/>
                <wp:wrapTopAndBottom/>
                <wp:docPr id="3965" name="Group 38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20310" cy="1426845"/>
                          <a:chOff x="2173" y="1573"/>
                          <a:chExt cx="7906" cy="2247"/>
                        </a:xfrm>
                      </wpg:grpSpPr>
                      <pic:pic xmlns:pic="http://schemas.openxmlformats.org/drawingml/2006/picture">
                        <pic:nvPicPr>
                          <pic:cNvPr id="3966" name="Picture 3814"/>
                          <pic:cNvPicPr>
                            <a:picLocks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88" y="1588"/>
                            <a:ext cx="7875" cy="22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967" name="Rectangle 3815"/>
                        <wps:cNvSpPr>
                          <a:spLocks/>
                        </wps:cNvSpPr>
                        <wps:spPr bwMode="auto">
                          <a:xfrm>
                            <a:off x="2181" y="1581"/>
                            <a:ext cx="7889" cy="2230"/>
                          </a:xfrm>
                          <a:prstGeom prst="rect">
                            <a:avLst/>
                          </a:prstGeom>
                          <a:noFill/>
                          <a:ln w="10668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8EA9B0F" id="Group 3813" o:spid="_x0000_s1026" style="position:absolute;margin-left:108.65pt;margin-top:78.65pt;width:395.3pt;height:112.35pt;z-index:-251644928;mso-wrap-distance-left:0;mso-wrap-distance-right:0;mso-position-horizontal-relative:page" coordorigin="2173,1573" coordsize="7906,2247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">
                <v:shape id="Picture 3814" o:spid="_x0000_s1027" type="#_x0000_t75" style="position:absolute;left:2188;top:1588;width:7875;height:2216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">
                  <v:imagedata r:id="rId19" o:title=""/>
                  <v:path arrowok="t"/>
                  <o:lock v:ext="edit" aspectratio="f"/>
                </v:shape>
                <v:rect id="Rectangle 3815" o:spid="_x0000_s1028" style="position:absolute;left:2181;top:1581;width:7889;height:223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" filled="f" strokeweight=".84pt">
                  <v:path arrowok="t"/>
                </v:rect>
                <w10:wrap type="topAndBottom" anchorx="page"/>
              </v:group>
            </w:pict>
          </mc:Fallback>
        </mc:AlternateContent>
      </w:r>
    </w:p>
    <w:p w:rsidR="00F860D2" w:rsidRDefault="00F860D2" w:rsidP="00F860D2">
      <w:pPr>
        <w:pStyle w:val="BodyText0"/>
        <w:spacing w:before="8"/>
        <w:rPr>
          <w:sz w:val="29"/>
        </w:rPr>
      </w:pPr>
    </w:p>
    <w:p w:rsidR="00F860D2" w:rsidRDefault="00F860D2" w:rsidP="00F860D2">
      <w:pPr>
        <w:pStyle w:val="BodyText0"/>
        <w:spacing w:before="5"/>
        <w:rPr>
          <w:sz w:val="30"/>
        </w:rPr>
      </w:pPr>
    </w:p>
    <w:p w:rsidR="00F860D2" w:rsidRDefault="00F860D2" w:rsidP="00F860D2">
      <w:pPr>
        <w:pStyle w:val="ListParagraph"/>
        <w:widowControl w:val="0"/>
        <w:numPr>
          <w:ilvl w:val="0"/>
          <w:numId w:val="37"/>
        </w:numPr>
        <w:tabs>
          <w:tab w:val="left" w:pos="1261"/>
        </w:tabs>
        <w:autoSpaceDE w:val="0"/>
        <w:autoSpaceDN w:val="0"/>
        <w:contextualSpacing w:val="0"/>
        <w:rPr>
          <w:sz w:val="24"/>
        </w:rPr>
      </w:pPr>
      <w:r>
        <w:rPr>
          <w:sz w:val="24"/>
        </w:rPr>
        <w:t>Delete the job created in this</w:t>
      </w:r>
      <w:r>
        <w:rPr>
          <w:spacing w:val="-6"/>
          <w:sz w:val="24"/>
        </w:rPr>
        <w:t xml:space="preserve"> </w:t>
      </w:r>
      <w:r>
        <w:rPr>
          <w:sz w:val="24"/>
        </w:rPr>
        <w:t>lab</w:t>
      </w:r>
    </w:p>
    <w:p w:rsidR="00F860D2" w:rsidRDefault="00F860D2" w:rsidP="00F860D2">
      <w:pPr>
        <w:pStyle w:val="BodyText0"/>
        <w:spacing w:before="2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2576" behindDoc="1" locked="0" layoutInCell="1" allowOverlap="1" wp14:anchorId="2401958C" wp14:editId="6BD2DFF8">
                <wp:simplePos x="0" y="0"/>
                <wp:positionH relativeFrom="page">
                  <wp:posOffset>1371600</wp:posOffset>
                </wp:positionH>
                <wp:positionV relativeFrom="paragraph">
                  <wp:posOffset>241300</wp:posOffset>
                </wp:positionV>
                <wp:extent cx="5029200" cy="334010"/>
                <wp:effectExtent l="0" t="0" r="0" b="0"/>
                <wp:wrapTopAndBottom/>
                <wp:docPr id="3964" name="Text Box 38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029200" cy="334010"/>
                        </a:xfrm>
                        <a:prstGeom prst="rect">
                          <a:avLst/>
                        </a:prstGeom>
                        <a:noFill/>
                        <a:ln w="10668">
                          <a:solidFill>
                            <a:srgbClr val="000000"/>
                          </a:solidFill>
                          <a:prstDash val="sysDash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F860D2" w:rsidRDefault="00F860D2" w:rsidP="00F860D2">
                            <w:pPr>
                              <w:pStyle w:val="BodyText0"/>
                              <w:spacing w:before="72"/>
                              <w:ind w:left="142"/>
                            </w:pPr>
                            <w:r>
                              <w:t xml:space="preserve">$ kubectl delete -f </w:t>
                            </w:r>
                            <w:proofErr w:type="spellStart"/>
                            <w:proofErr w:type="gramStart"/>
                            <w:r>
                              <w:t>cron.yaml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01958C" id="Text Box 3812" o:spid="_x0000_s1031" type="#_x0000_t202" style="position:absolute;margin-left:108pt;margin-top:19pt;width:396pt;height:26.3pt;z-index:-2516439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" filled="f" strokeweight=".84pt">
                <v:stroke dashstyle="3 1"/>
                <v:path arrowok="t"/>
                <v:textbox inset="0,0,0,0">
                  <w:txbxContent>
                    <w:p w:rsidR="00F860D2" w:rsidRDefault="00F860D2" w:rsidP="00F860D2">
                      <w:pPr>
                        <w:pStyle w:val="BodyText0"/>
                        <w:spacing w:before="72"/>
                        <w:ind w:left="142"/>
                      </w:pPr>
                      <w:r>
                        <w:t xml:space="preserve">$ kubectl delete -f </w:t>
                      </w:r>
                      <w:proofErr w:type="spellStart"/>
                      <w:proofErr w:type="gramStart"/>
                      <w:r>
                        <w:t>cron.yaml</w:t>
                      </w:r>
                      <w:proofErr w:type="spellEnd"/>
                      <w:proofErr w:type="gramEnd"/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73600" behindDoc="1" locked="0" layoutInCell="1" allowOverlap="1" wp14:anchorId="13E70B35" wp14:editId="21A5A920">
                <wp:simplePos x="0" y="0"/>
                <wp:positionH relativeFrom="page">
                  <wp:posOffset>1379855</wp:posOffset>
                </wp:positionH>
                <wp:positionV relativeFrom="paragraph">
                  <wp:posOffset>854710</wp:posOffset>
                </wp:positionV>
                <wp:extent cx="5011420" cy="530860"/>
                <wp:effectExtent l="0" t="0" r="0" b="0"/>
                <wp:wrapTopAndBottom/>
                <wp:docPr id="3961" name="Group 38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11420" cy="530860"/>
                          <a:chOff x="2173" y="1346"/>
                          <a:chExt cx="7892" cy="836"/>
                        </a:xfrm>
                      </wpg:grpSpPr>
                      <pic:pic xmlns:pic="http://schemas.openxmlformats.org/drawingml/2006/picture">
                        <pic:nvPicPr>
                          <pic:cNvPr id="3962" name="Picture 3810"/>
                          <pic:cNvPicPr>
                            <a:picLocks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88" y="1359"/>
                            <a:ext cx="7108" cy="8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963" name="Rectangle 3811"/>
                        <wps:cNvSpPr>
                          <a:spLocks/>
                        </wps:cNvSpPr>
                        <wps:spPr bwMode="auto">
                          <a:xfrm>
                            <a:off x="2181" y="1354"/>
                            <a:ext cx="7875" cy="819"/>
                          </a:xfrm>
                          <a:prstGeom prst="rect">
                            <a:avLst/>
                          </a:prstGeom>
                          <a:noFill/>
                          <a:ln w="10668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70CA4DE" id="Group 3809" o:spid="_x0000_s1026" style="position:absolute;margin-left:108.65pt;margin-top:67.3pt;width:394.6pt;height:41.8pt;z-index:-251642880;mso-wrap-distance-left:0;mso-wrap-distance-right:0;mso-position-horizontal-relative:page" coordorigin="2173,1346" coordsize="7892,836" o:gfxdata="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">
                <v:shape id="Picture 3810" o:spid="_x0000_s1027" type="#_x0000_t75" style="position:absolute;left:2188;top:1359;width:7108;height:812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">
                  <v:imagedata r:id="rId21" o:title=""/>
                  <v:path arrowok="t"/>
                  <o:lock v:ext="edit" aspectratio="f"/>
                </v:shape>
                <v:rect id="Rectangle 3811" o:spid="_x0000_s1028" style="position:absolute;left:2181;top:1354;width:7875;height:81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" filled="f" strokeweight=".84pt">
                  <v:path arrowok="t"/>
                </v:rect>
                <w10:wrap type="topAndBottom" anchorx="page"/>
              </v:group>
            </w:pict>
          </mc:Fallback>
        </mc:AlternateContent>
      </w:r>
    </w:p>
    <w:p w:rsidR="00F860D2" w:rsidRDefault="00F860D2" w:rsidP="00F860D2">
      <w:pPr>
        <w:pStyle w:val="BodyText0"/>
        <w:spacing w:before="8"/>
        <w:rPr>
          <w:sz w:val="29"/>
        </w:rPr>
      </w:pPr>
    </w:p>
    <w:p w:rsidR="00F860D2" w:rsidRPr="00FF570B" w:rsidRDefault="00F860D2" w:rsidP="00FF570B">
      <w:pPr>
        <w:rPr>
          <w:color w:val="2F5496" w:themeColor="accent1" w:themeShade="BF"/>
        </w:rPr>
      </w:pPr>
    </w:p>
    <w:sectPr w:rsidR="00F860D2" w:rsidRPr="00FF570B" w:rsidSect="009E51F9">
      <w:headerReference w:type="default" r:id="rId22"/>
      <w:footerReference w:type="even" r:id="rId23"/>
      <w:footerReference w:type="default" r:id="rId24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4095A" w:rsidRDefault="0014095A" w:rsidP="00BB095F">
      <w:r>
        <w:separator/>
      </w:r>
    </w:p>
  </w:endnote>
  <w:endnote w:type="continuationSeparator" w:id="0">
    <w:p w:rsidR="0014095A" w:rsidRDefault="0014095A" w:rsidP="00BB09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rlito">
    <w:altName w:val="Calibri"/>
    <w:panose1 w:val="020B0604020202020204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2EFF" w:usb1="D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52277502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777EE4" w:rsidRDefault="00777EE4" w:rsidP="00F420E4">
        <w:pPr>
          <w:pStyle w:val="Footer"/>
          <w:framePr w:wrap="none" w:vAnchor="text" w:hAnchor="margin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777EE4" w:rsidRDefault="00777EE4" w:rsidP="00F25229">
    <w:pPr>
      <w:pStyle w:val="Footer"/>
      <w:ind w:firstLine="360"/>
    </w:pPr>
  </w:p>
  <w:p w:rsidR="00777EE4" w:rsidRDefault="00777EE4"/>
  <w:p w:rsidR="00777EE4" w:rsidRDefault="00777EE4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77EE4" w:rsidRDefault="00777EE4">
    <w:r w:rsidRPr="000D6101"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B71E69E" wp14:editId="51587102">
              <wp:simplePos x="0" y="0"/>
              <wp:positionH relativeFrom="column">
                <wp:posOffset>4788277</wp:posOffset>
              </wp:positionH>
              <wp:positionV relativeFrom="paragraph">
                <wp:posOffset>117217</wp:posOffset>
              </wp:positionV>
              <wp:extent cx="1649895" cy="338554"/>
              <wp:effectExtent l="0" t="0" r="0" b="0"/>
              <wp:wrapNone/>
              <wp:docPr id="7" name="TextBox 6">
                <a:extLst xmlns:a="http://schemas.openxmlformats.org/drawingml/2006/main">
                  <a:ext uri="{FF2B5EF4-FFF2-40B4-BE49-F238E27FC236}">
                    <a16:creationId xmlns:a16="http://schemas.microsoft.com/office/drawing/2014/main" id="{4BD65388-5AB1-F94F-9334-B5EDFA78043F}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49895" cy="338554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:rsidR="00777EE4" w:rsidRDefault="00777EE4" w:rsidP="000D6101">
                          <w:r>
                            <w:rPr>
                              <w:rFonts w:asciiTheme="minorHAnsi" w:hAnsi="Calibri" w:cstheme="minorBidi"/>
                              <w:color w:val="77C25D"/>
                              <w:kern w:val="24"/>
                              <w:sz w:val="32"/>
                              <w:szCs w:val="32"/>
                            </w:rPr>
                            <w:t>tech</w:t>
                          </w:r>
                          <w:r>
                            <w:rPr>
                              <w:rFonts w:asciiTheme="minorHAnsi" w:hAnsi="Calibri" w:cstheme="minorBidi"/>
                              <w:color w:val="4ABEEB"/>
                              <w:kern w:val="24"/>
                              <w:sz w:val="32"/>
                              <w:szCs w:val="32"/>
                            </w:rPr>
                            <w:t>scalable</w:t>
                          </w:r>
                          <w:r>
                            <w:rPr>
                              <w:rFonts w:asciiTheme="minorHAnsi" w:hAnsi="Calibri" w:cstheme="minorBidi"/>
                              <w:color w:val="77C25D"/>
                              <w:kern w:val="24"/>
                              <w:sz w:val="32"/>
                              <w:szCs w:val="32"/>
                            </w:rPr>
                            <w:t>.com</w:t>
                          </w:r>
                        </w:p>
                      </w:txbxContent>
                    </wps:txbx>
                    <wps:bodyPr wrap="square" rtlCol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B71E69E" id="_x0000_t202" coordsize="21600,21600" o:spt="202" path="m,l,21600r21600,l21600,xe">
              <v:stroke joinstyle="miter"/>
              <v:path gradientshapeok="t" o:connecttype="rect"/>
            </v:shapetype>
            <v:shape id="TextBox 6" o:spid="_x0000_s1032" type="#_x0000_t202" style="position:absolute;margin-left:377.05pt;margin-top:9.25pt;width:129.9pt;height:26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" filled="f" stroked="f">
              <v:textbox style="mso-fit-shape-to-text:t">
                <w:txbxContent>
                  <w:p w:rsidR="00777EE4" w:rsidRDefault="00777EE4" w:rsidP="000D6101">
                    <w:r>
                      <w:rPr>
                        <w:rFonts w:asciiTheme="minorHAnsi" w:hAnsi="Calibri" w:cstheme="minorBidi"/>
                        <w:color w:val="77C25D"/>
                        <w:kern w:val="24"/>
                        <w:sz w:val="32"/>
                        <w:szCs w:val="32"/>
                      </w:rPr>
                      <w:t>tech</w:t>
                    </w:r>
                    <w:r>
                      <w:rPr>
                        <w:rFonts w:asciiTheme="minorHAnsi" w:hAnsi="Calibri" w:cstheme="minorBidi"/>
                        <w:color w:val="4ABEEB"/>
                        <w:kern w:val="24"/>
                        <w:sz w:val="32"/>
                        <w:szCs w:val="32"/>
                      </w:rPr>
                      <w:t>scalable</w:t>
                    </w:r>
                    <w:r>
                      <w:rPr>
                        <w:rFonts w:asciiTheme="minorHAnsi" w:hAnsi="Calibri" w:cstheme="minorBidi"/>
                        <w:color w:val="77C25D"/>
                        <w:kern w:val="24"/>
                        <w:sz w:val="32"/>
                        <w:szCs w:val="32"/>
                      </w:rPr>
                      <w:t>.com</w:t>
                    </w:r>
                  </w:p>
                </w:txbxContent>
              </v:textbox>
            </v:shape>
          </w:pict>
        </mc:Fallback>
      </mc:AlternateContent>
    </w:r>
    <w:r w:rsidRPr="000D6101"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drawing>
        <wp:anchor distT="0" distB="0" distL="114300" distR="114300" simplePos="0" relativeHeight="251662336" behindDoc="0" locked="0" layoutInCell="1" allowOverlap="1" wp14:anchorId="1A0C229F" wp14:editId="4B9AEBA2">
          <wp:simplePos x="0" y="0"/>
          <wp:positionH relativeFrom="column">
            <wp:posOffset>4463082</wp:posOffset>
          </wp:positionH>
          <wp:positionV relativeFrom="paragraph">
            <wp:posOffset>-1905</wp:posOffset>
          </wp:positionV>
          <wp:extent cx="418454" cy="457305"/>
          <wp:effectExtent l="0" t="0" r="1270" b="0"/>
          <wp:wrapNone/>
          <wp:docPr id="8" name="Picture 7" descr="A picture containing clipart&#10;&#10;Description automatically generated">
            <a:extLst xmlns:a="http://schemas.openxmlformats.org/drawingml/2006/main">
              <a:ext uri="{FF2B5EF4-FFF2-40B4-BE49-F238E27FC236}">
                <a16:creationId xmlns:a16="http://schemas.microsoft.com/office/drawing/2014/main" id="{A89C2A20-C850-954E-86B9-D0C247612B5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7">
                    <a:extLst>
                      <a:ext uri="{FF2B5EF4-FFF2-40B4-BE49-F238E27FC236}">
                        <a16:creationId xmlns:a16="http://schemas.microsoft.com/office/drawing/2014/main" id="{A89C2A20-C850-954E-86B9-D0C247612B5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18454" cy="4573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0D6101"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pg. </w:t>
    </w:r>
    <w:r>
      <w:rPr>
        <w:rFonts w:asciiTheme="minorHAnsi" w:eastAsiaTheme="minorEastAsia" w:hAnsiTheme="minorHAnsi" w:cstheme="minorBidi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  \* MERGEFORMAT </w:instrText>
    </w:r>
    <w:r>
      <w:rPr>
        <w:rFonts w:asciiTheme="minorHAnsi" w:eastAsiaTheme="minorEastAsia" w:hAnsiTheme="minorHAnsi" w:cstheme="minorBidi"/>
        <w:color w:val="4472C4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fldChar w:fldCharType="end"/>
    </w:r>
  </w:p>
  <w:p w:rsidR="00777EE4" w:rsidRDefault="00777EE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4095A" w:rsidRDefault="0014095A" w:rsidP="00BB095F">
      <w:r>
        <w:separator/>
      </w:r>
    </w:p>
  </w:footnote>
  <w:footnote w:type="continuationSeparator" w:id="0">
    <w:p w:rsidR="0014095A" w:rsidRDefault="0014095A" w:rsidP="00BB09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77EE4" w:rsidRDefault="00777EE4">
    <w:pPr>
      <w:pStyle w:val="Header"/>
    </w:pPr>
    <w:r>
      <w:rPr>
        <w:noProof/>
        <w:color w:val="4472C4" w:themeColor="accent1"/>
        <w:lang w:eastAsia="zh-C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E0C433B" wp14:editId="0E6A4E37">
              <wp:simplePos x="0" y="0"/>
              <wp:positionH relativeFrom="page">
                <wp:posOffset>189230</wp:posOffset>
              </wp:positionH>
              <wp:positionV relativeFrom="page">
                <wp:posOffset>267335</wp:posOffset>
              </wp:positionV>
              <wp:extent cx="7364730" cy="9528810"/>
              <wp:effectExtent l="0" t="0" r="9525" b="139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rgbClr val="002060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753DF075" id="Rectangle 452" o:spid="_x0000_s1026" style="position:absolute;margin-left:14.9pt;margin-top:21.05pt;width:579.9pt;height:750.3pt;z-index:251659264;visibility:visible;mso-wrap-style:square;mso-width-percent:950;mso-height-percent:950;mso-wrap-distance-left:9pt;mso-wrap-distance-top:0;mso-wrap-distance-right:9pt;mso-wrap-distance-bottom:0;mso-position-horizontal:absolute;mso-position-horizontal-relative:page;mso-position-vertical:absolute;mso-position-vertical-relative:page;mso-width-percent:950;mso-height-percent:95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" filled="f" strokecolor="#002060" strokeweight="1.2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77D65"/>
    <w:multiLevelType w:val="multilevel"/>
    <w:tmpl w:val="C0925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3E50E6"/>
    <w:multiLevelType w:val="hybridMultilevel"/>
    <w:tmpl w:val="D4D2258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37A0F12"/>
    <w:multiLevelType w:val="hybridMultilevel"/>
    <w:tmpl w:val="A28671D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59B48F4"/>
    <w:multiLevelType w:val="hybridMultilevel"/>
    <w:tmpl w:val="F4D8C3FE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A651A2"/>
    <w:multiLevelType w:val="hybridMultilevel"/>
    <w:tmpl w:val="9DC2A7C0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3E4658"/>
    <w:multiLevelType w:val="hybridMultilevel"/>
    <w:tmpl w:val="F438D234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0316188"/>
    <w:multiLevelType w:val="hybridMultilevel"/>
    <w:tmpl w:val="F4D8C3FE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5262AB"/>
    <w:multiLevelType w:val="hybridMultilevel"/>
    <w:tmpl w:val="F4D8C3FE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7C6223"/>
    <w:multiLevelType w:val="hybridMultilevel"/>
    <w:tmpl w:val="F4D8C3FE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652B42"/>
    <w:multiLevelType w:val="hybridMultilevel"/>
    <w:tmpl w:val="F4D8C3FE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4D003A"/>
    <w:multiLevelType w:val="hybridMultilevel"/>
    <w:tmpl w:val="F4D8C3FE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6215A8"/>
    <w:multiLevelType w:val="hybridMultilevel"/>
    <w:tmpl w:val="4FB65FA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F315C63"/>
    <w:multiLevelType w:val="multilevel"/>
    <w:tmpl w:val="FD8EC88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0017D37"/>
    <w:multiLevelType w:val="multilevel"/>
    <w:tmpl w:val="DBAE3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068736F"/>
    <w:multiLevelType w:val="hybridMultilevel"/>
    <w:tmpl w:val="F4D8C3FE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2373F8D"/>
    <w:multiLevelType w:val="hybridMultilevel"/>
    <w:tmpl w:val="F4D8C3FE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2902940"/>
    <w:multiLevelType w:val="hybridMultilevel"/>
    <w:tmpl w:val="F4D8C3FE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1C24FC"/>
    <w:multiLevelType w:val="hybridMultilevel"/>
    <w:tmpl w:val="F4D8C3FE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B994F67"/>
    <w:multiLevelType w:val="hybridMultilevel"/>
    <w:tmpl w:val="F4D8C3FE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DC35FF3"/>
    <w:multiLevelType w:val="hybridMultilevel"/>
    <w:tmpl w:val="6B74CA84"/>
    <w:lvl w:ilvl="0" w:tplc="A1060DAC">
      <w:numFmt w:val="bullet"/>
      <w:lvlText w:val="-"/>
      <w:lvlJc w:val="left"/>
      <w:pPr>
        <w:ind w:left="1870" w:hanging="288"/>
      </w:pPr>
      <w:rPr>
        <w:rFonts w:ascii="Courier New" w:eastAsia="Courier New" w:hAnsi="Courier New" w:cs="Courier New" w:hint="default"/>
        <w:w w:val="99"/>
        <w:sz w:val="24"/>
        <w:szCs w:val="24"/>
        <w:lang w:val="en-US" w:eastAsia="en-US" w:bidi="ar-SA"/>
      </w:rPr>
    </w:lvl>
    <w:lvl w:ilvl="1" w:tplc="01BA9AB2">
      <w:numFmt w:val="bullet"/>
      <w:lvlText w:val="-"/>
      <w:lvlJc w:val="left"/>
      <w:pPr>
        <w:ind w:left="1582" w:hanging="288"/>
      </w:pPr>
      <w:rPr>
        <w:rFonts w:ascii="Courier New" w:eastAsia="Courier New" w:hAnsi="Courier New" w:cs="Courier New" w:hint="default"/>
        <w:w w:val="99"/>
        <w:sz w:val="24"/>
        <w:szCs w:val="24"/>
        <w:lang w:val="en-US" w:eastAsia="en-US" w:bidi="ar-SA"/>
      </w:rPr>
    </w:lvl>
    <w:lvl w:ilvl="2" w:tplc="3782C886">
      <w:numFmt w:val="bullet"/>
      <w:lvlText w:val="•"/>
      <w:lvlJc w:val="left"/>
      <w:pPr>
        <w:ind w:left="2549" w:hanging="288"/>
      </w:pPr>
      <w:rPr>
        <w:rFonts w:hint="default"/>
        <w:lang w:val="en-US" w:eastAsia="en-US" w:bidi="ar-SA"/>
      </w:rPr>
    </w:lvl>
    <w:lvl w:ilvl="3" w:tplc="42D66D8E">
      <w:numFmt w:val="bullet"/>
      <w:lvlText w:val="•"/>
      <w:lvlJc w:val="left"/>
      <w:pPr>
        <w:ind w:left="3218" w:hanging="288"/>
      </w:pPr>
      <w:rPr>
        <w:rFonts w:hint="default"/>
        <w:lang w:val="en-US" w:eastAsia="en-US" w:bidi="ar-SA"/>
      </w:rPr>
    </w:lvl>
    <w:lvl w:ilvl="4" w:tplc="7EAC0BD6">
      <w:numFmt w:val="bullet"/>
      <w:lvlText w:val="•"/>
      <w:lvlJc w:val="left"/>
      <w:pPr>
        <w:ind w:left="3887" w:hanging="288"/>
      </w:pPr>
      <w:rPr>
        <w:rFonts w:hint="default"/>
        <w:lang w:val="en-US" w:eastAsia="en-US" w:bidi="ar-SA"/>
      </w:rPr>
    </w:lvl>
    <w:lvl w:ilvl="5" w:tplc="7DE06F36">
      <w:numFmt w:val="bullet"/>
      <w:lvlText w:val="•"/>
      <w:lvlJc w:val="left"/>
      <w:pPr>
        <w:ind w:left="4556" w:hanging="288"/>
      </w:pPr>
      <w:rPr>
        <w:rFonts w:hint="default"/>
        <w:lang w:val="en-US" w:eastAsia="en-US" w:bidi="ar-SA"/>
      </w:rPr>
    </w:lvl>
    <w:lvl w:ilvl="6" w:tplc="DD5CC5AA">
      <w:numFmt w:val="bullet"/>
      <w:lvlText w:val="•"/>
      <w:lvlJc w:val="left"/>
      <w:pPr>
        <w:ind w:left="5226" w:hanging="288"/>
      </w:pPr>
      <w:rPr>
        <w:rFonts w:hint="default"/>
        <w:lang w:val="en-US" w:eastAsia="en-US" w:bidi="ar-SA"/>
      </w:rPr>
    </w:lvl>
    <w:lvl w:ilvl="7" w:tplc="83C22B86">
      <w:numFmt w:val="bullet"/>
      <w:lvlText w:val="•"/>
      <w:lvlJc w:val="left"/>
      <w:pPr>
        <w:ind w:left="5895" w:hanging="288"/>
      </w:pPr>
      <w:rPr>
        <w:rFonts w:hint="default"/>
        <w:lang w:val="en-US" w:eastAsia="en-US" w:bidi="ar-SA"/>
      </w:rPr>
    </w:lvl>
    <w:lvl w:ilvl="8" w:tplc="F99ECA1E">
      <w:numFmt w:val="bullet"/>
      <w:lvlText w:val="•"/>
      <w:lvlJc w:val="left"/>
      <w:pPr>
        <w:ind w:left="6564" w:hanging="288"/>
      </w:pPr>
      <w:rPr>
        <w:rFonts w:hint="default"/>
        <w:lang w:val="en-US" w:eastAsia="en-US" w:bidi="ar-SA"/>
      </w:rPr>
    </w:lvl>
  </w:abstractNum>
  <w:abstractNum w:abstractNumId="20" w15:restartNumberingAfterBreak="0">
    <w:nsid w:val="37EB6953"/>
    <w:multiLevelType w:val="multilevel"/>
    <w:tmpl w:val="CFC06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A156F25"/>
    <w:multiLevelType w:val="hybridMultilevel"/>
    <w:tmpl w:val="07EAE748"/>
    <w:lvl w:ilvl="0" w:tplc="AB381440">
      <w:start w:val="1"/>
      <w:numFmt w:val="decimal"/>
      <w:lvlText w:val="%1."/>
      <w:lvlJc w:val="left"/>
      <w:pPr>
        <w:ind w:left="1260" w:hanging="361"/>
        <w:jc w:val="left"/>
      </w:pPr>
      <w:rPr>
        <w:rFonts w:ascii="Carlito" w:eastAsia="Carlito" w:hAnsi="Carlito" w:cs="Carlito" w:hint="default"/>
        <w:w w:val="99"/>
        <w:sz w:val="24"/>
        <w:szCs w:val="24"/>
        <w:lang w:val="en-US" w:eastAsia="en-US" w:bidi="ar-SA"/>
      </w:rPr>
    </w:lvl>
    <w:lvl w:ilvl="1" w:tplc="55E6F478">
      <w:numFmt w:val="bullet"/>
      <w:lvlText w:val="•"/>
      <w:lvlJc w:val="left"/>
      <w:pPr>
        <w:ind w:left="2206" w:hanging="361"/>
      </w:pPr>
      <w:rPr>
        <w:rFonts w:hint="default"/>
        <w:lang w:val="en-US" w:eastAsia="en-US" w:bidi="ar-SA"/>
      </w:rPr>
    </w:lvl>
    <w:lvl w:ilvl="2" w:tplc="4DB80E0A">
      <w:numFmt w:val="bullet"/>
      <w:lvlText w:val="•"/>
      <w:lvlJc w:val="left"/>
      <w:pPr>
        <w:ind w:left="3152" w:hanging="361"/>
      </w:pPr>
      <w:rPr>
        <w:rFonts w:hint="default"/>
        <w:lang w:val="en-US" w:eastAsia="en-US" w:bidi="ar-SA"/>
      </w:rPr>
    </w:lvl>
    <w:lvl w:ilvl="3" w:tplc="E382B8D4">
      <w:numFmt w:val="bullet"/>
      <w:lvlText w:val="•"/>
      <w:lvlJc w:val="left"/>
      <w:pPr>
        <w:ind w:left="4098" w:hanging="361"/>
      </w:pPr>
      <w:rPr>
        <w:rFonts w:hint="default"/>
        <w:lang w:val="en-US" w:eastAsia="en-US" w:bidi="ar-SA"/>
      </w:rPr>
    </w:lvl>
    <w:lvl w:ilvl="4" w:tplc="0F385A4A">
      <w:numFmt w:val="bullet"/>
      <w:lvlText w:val="•"/>
      <w:lvlJc w:val="left"/>
      <w:pPr>
        <w:ind w:left="5044" w:hanging="361"/>
      </w:pPr>
      <w:rPr>
        <w:rFonts w:hint="default"/>
        <w:lang w:val="en-US" w:eastAsia="en-US" w:bidi="ar-SA"/>
      </w:rPr>
    </w:lvl>
    <w:lvl w:ilvl="5" w:tplc="4FB41E7E">
      <w:numFmt w:val="bullet"/>
      <w:lvlText w:val="•"/>
      <w:lvlJc w:val="left"/>
      <w:pPr>
        <w:ind w:left="5990" w:hanging="361"/>
      </w:pPr>
      <w:rPr>
        <w:rFonts w:hint="default"/>
        <w:lang w:val="en-US" w:eastAsia="en-US" w:bidi="ar-SA"/>
      </w:rPr>
    </w:lvl>
    <w:lvl w:ilvl="6" w:tplc="13526F6E">
      <w:numFmt w:val="bullet"/>
      <w:lvlText w:val="•"/>
      <w:lvlJc w:val="left"/>
      <w:pPr>
        <w:ind w:left="6936" w:hanging="361"/>
      </w:pPr>
      <w:rPr>
        <w:rFonts w:hint="default"/>
        <w:lang w:val="en-US" w:eastAsia="en-US" w:bidi="ar-SA"/>
      </w:rPr>
    </w:lvl>
    <w:lvl w:ilvl="7" w:tplc="69D47CCC">
      <w:numFmt w:val="bullet"/>
      <w:lvlText w:val="•"/>
      <w:lvlJc w:val="left"/>
      <w:pPr>
        <w:ind w:left="7882" w:hanging="361"/>
      </w:pPr>
      <w:rPr>
        <w:rFonts w:hint="default"/>
        <w:lang w:val="en-US" w:eastAsia="en-US" w:bidi="ar-SA"/>
      </w:rPr>
    </w:lvl>
    <w:lvl w:ilvl="8" w:tplc="2BB297D0">
      <w:numFmt w:val="bullet"/>
      <w:lvlText w:val="•"/>
      <w:lvlJc w:val="left"/>
      <w:pPr>
        <w:ind w:left="8828" w:hanging="361"/>
      </w:pPr>
      <w:rPr>
        <w:rFonts w:hint="default"/>
        <w:lang w:val="en-US" w:eastAsia="en-US" w:bidi="ar-SA"/>
      </w:rPr>
    </w:lvl>
  </w:abstractNum>
  <w:abstractNum w:abstractNumId="22" w15:restartNumberingAfterBreak="0">
    <w:nsid w:val="3B532DF6"/>
    <w:multiLevelType w:val="hybridMultilevel"/>
    <w:tmpl w:val="274A9DE6"/>
    <w:lvl w:ilvl="0" w:tplc="AB381440">
      <w:start w:val="1"/>
      <w:numFmt w:val="decimal"/>
      <w:lvlText w:val="%1."/>
      <w:lvlJc w:val="left"/>
      <w:pPr>
        <w:ind w:left="1260" w:hanging="361"/>
        <w:jc w:val="left"/>
      </w:pPr>
      <w:rPr>
        <w:rFonts w:ascii="Carlito" w:eastAsia="Carlito" w:hAnsi="Carlito" w:cs="Carlito" w:hint="default"/>
        <w:w w:val="99"/>
        <w:sz w:val="24"/>
        <w:szCs w:val="24"/>
        <w:lang w:val="en-US" w:eastAsia="en-US" w:bidi="ar-SA"/>
      </w:rPr>
    </w:lvl>
    <w:lvl w:ilvl="1" w:tplc="55E6F478">
      <w:numFmt w:val="bullet"/>
      <w:lvlText w:val="•"/>
      <w:lvlJc w:val="left"/>
      <w:pPr>
        <w:ind w:left="2206" w:hanging="361"/>
      </w:pPr>
      <w:rPr>
        <w:rFonts w:hint="default"/>
        <w:lang w:val="en-US" w:eastAsia="en-US" w:bidi="ar-SA"/>
      </w:rPr>
    </w:lvl>
    <w:lvl w:ilvl="2" w:tplc="4DB80E0A">
      <w:numFmt w:val="bullet"/>
      <w:lvlText w:val="•"/>
      <w:lvlJc w:val="left"/>
      <w:pPr>
        <w:ind w:left="3152" w:hanging="361"/>
      </w:pPr>
      <w:rPr>
        <w:rFonts w:hint="default"/>
        <w:lang w:val="en-US" w:eastAsia="en-US" w:bidi="ar-SA"/>
      </w:rPr>
    </w:lvl>
    <w:lvl w:ilvl="3" w:tplc="E382B8D4">
      <w:numFmt w:val="bullet"/>
      <w:lvlText w:val="•"/>
      <w:lvlJc w:val="left"/>
      <w:pPr>
        <w:ind w:left="4098" w:hanging="361"/>
      </w:pPr>
      <w:rPr>
        <w:rFonts w:hint="default"/>
        <w:lang w:val="en-US" w:eastAsia="en-US" w:bidi="ar-SA"/>
      </w:rPr>
    </w:lvl>
    <w:lvl w:ilvl="4" w:tplc="0F385A4A">
      <w:numFmt w:val="bullet"/>
      <w:lvlText w:val="•"/>
      <w:lvlJc w:val="left"/>
      <w:pPr>
        <w:ind w:left="5044" w:hanging="361"/>
      </w:pPr>
      <w:rPr>
        <w:rFonts w:hint="default"/>
        <w:lang w:val="en-US" w:eastAsia="en-US" w:bidi="ar-SA"/>
      </w:rPr>
    </w:lvl>
    <w:lvl w:ilvl="5" w:tplc="4FB41E7E">
      <w:numFmt w:val="bullet"/>
      <w:lvlText w:val="•"/>
      <w:lvlJc w:val="left"/>
      <w:pPr>
        <w:ind w:left="5990" w:hanging="361"/>
      </w:pPr>
      <w:rPr>
        <w:rFonts w:hint="default"/>
        <w:lang w:val="en-US" w:eastAsia="en-US" w:bidi="ar-SA"/>
      </w:rPr>
    </w:lvl>
    <w:lvl w:ilvl="6" w:tplc="13526F6E">
      <w:numFmt w:val="bullet"/>
      <w:lvlText w:val="•"/>
      <w:lvlJc w:val="left"/>
      <w:pPr>
        <w:ind w:left="6936" w:hanging="361"/>
      </w:pPr>
      <w:rPr>
        <w:rFonts w:hint="default"/>
        <w:lang w:val="en-US" w:eastAsia="en-US" w:bidi="ar-SA"/>
      </w:rPr>
    </w:lvl>
    <w:lvl w:ilvl="7" w:tplc="69D47CCC">
      <w:numFmt w:val="bullet"/>
      <w:lvlText w:val="•"/>
      <w:lvlJc w:val="left"/>
      <w:pPr>
        <w:ind w:left="7882" w:hanging="361"/>
      </w:pPr>
      <w:rPr>
        <w:rFonts w:hint="default"/>
        <w:lang w:val="en-US" w:eastAsia="en-US" w:bidi="ar-SA"/>
      </w:rPr>
    </w:lvl>
    <w:lvl w:ilvl="8" w:tplc="2BB297D0">
      <w:numFmt w:val="bullet"/>
      <w:lvlText w:val="•"/>
      <w:lvlJc w:val="left"/>
      <w:pPr>
        <w:ind w:left="8828" w:hanging="361"/>
      </w:pPr>
      <w:rPr>
        <w:rFonts w:hint="default"/>
        <w:lang w:val="en-US" w:eastAsia="en-US" w:bidi="ar-SA"/>
      </w:rPr>
    </w:lvl>
  </w:abstractNum>
  <w:abstractNum w:abstractNumId="23" w15:restartNumberingAfterBreak="0">
    <w:nsid w:val="42784087"/>
    <w:multiLevelType w:val="multilevel"/>
    <w:tmpl w:val="83FA9B2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93F4116"/>
    <w:multiLevelType w:val="hybridMultilevel"/>
    <w:tmpl w:val="E62EFBA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97B3B1A"/>
    <w:multiLevelType w:val="hybridMultilevel"/>
    <w:tmpl w:val="3014DE6E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A1263D9"/>
    <w:multiLevelType w:val="hybridMultilevel"/>
    <w:tmpl w:val="F4D8C3FE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B8B52B1"/>
    <w:multiLevelType w:val="hybridMultilevel"/>
    <w:tmpl w:val="4FB65FA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EA25020"/>
    <w:multiLevelType w:val="hybridMultilevel"/>
    <w:tmpl w:val="D4D2258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D292DD6"/>
    <w:multiLevelType w:val="hybridMultilevel"/>
    <w:tmpl w:val="D4D2258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F632812"/>
    <w:multiLevelType w:val="hybridMultilevel"/>
    <w:tmpl w:val="F4D8C3FE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FFE4E1C"/>
    <w:multiLevelType w:val="hybridMultilevel"/>
    <w:tmpl w:val="D4D2258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45F54D3"/>
    <w:multiLevelType w:val="hybridMultilevel"/>
    <w:tmpl w:val="F4D8C3FE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4C369B2"/>
    <w:multiLevelType w:val="hybridMultilevel"/>
    <w:tmpl w:val="59A0D9AE"/>
    <w:lvl w:ilvl="0" w:tplc="AB381440">
      <w:start w:val="1"/>
      <w:numFmt w:val="decimal"/>
      <w:lvlText w:val="%1."/>
      <w:lvlJc w:val="left"/>
      <w:pPr>
        <w:ind w:left="1260" w:hanging="361"/>
        <w:jc w:val="left"/>
      </w:pPr>
      <w:rPr>
        <w:rFonts w:ascii="Carlito" w:eastAsia="Carlito" w:hAnsi="Carlito" w:cs="Carlito" w:hint="default"/>
        <w:w w:val="99"/>
        <w:sz w:val="24"/>
        <w:szCs w:val="24"/>
        <w:lang w:val="en-US" w:eastAsia="en-US" w:bidi="ar-SA"/>
      </w:rPr>
    </w:lvl>
    <w:lvl w:ilvl="1" w:tplc="55E6F478">
      <w:numFmt w:val="bullet"/>
      <w:lvlText w:val="•"/>
      <w:lvlJc w:val="left"/>
      <w:pPr>
        <w:ind w:left="2206" w:hanging="361"/>
      </w:pPr>
      <w:rPr>
        <w:rFonts w:hint="default"/>
        <w:lang w:val="en-US" w:eastAsia="en-US" w:bidi="ar-SA"/>
      </w:rPr>
    </w:lvl>
    <w:lvl w:ilvl="2" w:tplc="4DB80E0A">
      <w:numFmt w:val="bullet"/>
      <w:lvlText w:val="•"/>
      <w:lvlJc w:val="left"/>
      <w:pPr>
        <w:ind w:left="3152" w:hanging="361"/>
      </w:pPr>
      <w:rPr>
        <w:rFonts w:hint="default"/>
        <w:lang w:val="en-US" w:eastAsia="en-US" w:bidi="ar-SA"/>
      </w:rPr>
    </w:lvl>
    <w:lvl w:ilvl="3" w:tplc="E382B8D4">
      <w:numFmt w:val="bullet"/>
      <w:lvlText w:val="•"/>
      <w:lvlJc w:val="left"/>
      <w:pPr>
        <w:ind w:left="4098" w:hanging="361"/>
      </w:pPr>
      <w:rPr>
        <w:rFonts w:hint="default"/>
        <w:lang w:val="en-US" w:eastAsia="en-US" w:bidi="ar-SA"/>
      </w:rPr>
    </w:lvl>
    <w:lvl w:ilvl="4" w:tplc="0F385A4A">
      <w:numFmt w:val="bullet"/>
      <w:lvlText w:val="•"/>
      <w:lvlJc w:val="left"/>
      <w:pPr>
        <w:ind w:left="5044" w:hanging="361"/>
      </w:pPr>
      <w:rPr>
        <w:rFonts w:hint="default"/>
        <w:lang w:val="en-US" w:eastAsia="en-US" w:bidi="ar-SA"/>
      </w:rPr>
    </w:lvl>
    <w:lvl w:ilvl="5" w:tplc="4FB41E7E">
      <w:numFmt w:val="bullet"/>
      <w:lvlText w:val="•"/>
      <w:lvlJc w:val="left"/>
      <w:pPr>
        <w:ind w:left="5990" w:hanging="361"/>
      </w:pPr>
      <w:rPr>
        <w:rFonts w:hint="default"/>
        <w:lang w:val="en-US" w:eastAsia="en-US" w:bidi="ar-SA"/>
      </w:rPr>
    </w:lvl>
    <w:lvl w:ilvl="6" w:tplc="13526F6E">
      <w:numFmt w:val="bullet"/>
      <w:lvlText w:val="•"/>
      <w:lvlJc w:val="left"/>
      <w:pPr>
        <w:ind w:left="6936" w:hanging="361"/>
      </w:pPr>
      <w:rPr>
        <w:rFonts w:hint="default"/>
        <w:lang w:val="en-US" w:eastAsia="en-US" w:bidi="ar-SA"/>
      </w:rPr>
    </w:lvl>
    <w:lvl w:ilvl="7" w:tplc="69D47CCC">
      <w:numFmt w:val="bullet"/>
      <w:lvlText w:val="•"/>
      <w:lvlJc w:val="left"/>
      <w:pPr>
        <w:ind w:left="7882" w:hanging="361"/>
      </w:pPr>
      <w:rPr>
        <w:rFonts w:hint="default"/>
        <w:lang w:val="en-US" w:eastAsia="en-US" w:bidi="ar-SA"/>
      </w:rPr>
    </w:lvl>
    <w:lvl w:ilvl="8" w:tplc="2BB297D0">
      <w:numFmt w:val="bullet"/>
      <w:lvlText w:val="•"/>
      <w:lvlJc w:val="left"/>
      <w:pPr>
        <w:ind w:left="8828" w:hanging="361"/>
      </w:pPr>
      <w:rPr>
        <w:rFonts w:hint="default"/>
        <w:lang w:val="en-US" w:eastAsia="en-US" w:bidi="ar-SA"/>
      </w:rPr>
    </w:lvl>
  </w:abstractNum>
  <w:abstractNum w:abstractNumId="34" w15:restartNumberingAfterBreak="0">
    <w:nsid w:val="70D57069"/>
    <w:multiLevelType w:val="hybridMultilevel"/>
    <w:tmpl w:val="4FB65FA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76F14EC6"/>
    <w:multiLevelType w:val="hybridMultilevel"/>
    <w:tmpl w:val="3014DE6E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942211A"/>
    <w:multiLevelType w:val="hybridMultilevel"/>
    <w:tmpl w:val="D4D2258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7C8B418E"/>
    <w:multiLevelType w:val="hybridMultilevel"/>
    <w:tmpl w:val="F4D8C3FE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D9875EE"/>
    <w:multiLevelType w:val="hybridMultilevel"/>
    <w:tmpl w:val="D4D2258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24"/>
  </w:num>
  <w:num w:numId="3">
    <w:abstractNumId w:val="2"/>
  </w:num>
  <w:num w:numId="4">
    <w:abstractNumId w:val="27"/>
  </w:num>
  <w:num w:numId="5">
    <w:abstractNumId w:val="11"/>
  </w:num>
  <w:num w:numId="6">
    <w:abstractNumId w:val="34"/>
  </w:num>
  <w:num w:numId="7">
    <w:abstractNumId w:val="4"/>
  </w:num>
  <w:num w:numId="8">
    <w:abstractNumId w:val="12"/>
  </w:num>
  <w:num w:numId="9">
    <w:abstractNumId w:val="23"/>
  </w:num>
  <w:num w:numId="10">
    <w:abstractNumId w:val="38"/>
  </w:num>
  <w:num w:numId="11">
    <w:abstractNumId w:val="32"/>
  </w:num>
  <w:num w:numId="12">
    <w:abstractNumId w:val="13"/>
  </w:num>
  <w:num w:numId="13">
    <w:abstractNumId w:val="17"/>
  </w:num>
  <w:num w:numId="14">
    <w:abstractNumId w:val="9"/>
  </w:num>
  <w:num w:numId="15">
    <w:abstractNumId w:val="28"/>
  </w:num>
  <w:num w:numId="16">
    <w:abstractNumId w:val="10"/>
  </w:num>
  <w:num w:numId="17">
    <w:abstractNumId w:val="8"/>
  </w:num>
  <w:num w:numId="18">
    <w:abstractNumId w:val="18"/>
  </w:num>
  <w:num w:numId="19">
    <w:abstractNumId w:val="6"/>
  </w:num>
  <w:num w:numId="20">
    <w:abstractNumId w:val="3"/>
  </w:num>
  <w:num w:numId="21">
    <w:abstractNumId w:val="31"/>
  </w:num>
  <w:num w:numId="22">
    <w:abstractNumId w:val="30"/>
  </w:num>
  <w:num w:numId="23">
    <w:abstractNumId w:val="0"/>
  </w:num>
  <w:num w:numId="24">
    <w:abstractNumId w:val="20"/>
  </w:num>
  <w:num w:numId="25">
    <w:abstractNumId w:val="25"/>
  </w:num>
  <w:num w:numId="26">
    <w:abstractNumId w:val="35"/>
  </w:num>
  <w:num w:numId="27">
    <w:abstractNumId w:val="1"/>
  </w:num>
  <w:num w:numId="28">
    <w:abstractNumId w:val="26"/>
  </w:num>
  <w:num w:numId="29">
    <w:abstractNumId w:val="14"/>
  </w:num>
  <w:num w:numId="30">
    <w:abstractNumId w:val="7"/>
  </w:num>
  <w:num w:numId="31">
    <w:abstractNumId w:val="37"/>
  </w:num>
  <w:num w:numId="32">
    <w:abstractNumId w:val="29"/>
  </w:num>
  <w:num w:numId="33">
    <w:abstractNumId w:val="16"/>
  </w:num>
  <w:num w:numId="34">
    <w:abstractNumId w:val="36"/>
  </w:num>
  <w:num w:numId="35">
    <w:abstractNumId w:val="15"/>
  </w:num>
  <w:num w:numId="36">
    <w:abstractNumId w:val="19"/>
  </w:num>
  <w:num w:numId="37">
    <w:abstractNumId w:val="21"/>
  </w:num>
  <w:num w:numId="38">
    <w:abstractNumId w:val="33"/>
  </w:num>
  <w:num w:numId="3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4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A45"/>
    <w:rsid w:val="00001D64"/>
    <w:rsid w:val="00005127"/>
    <w:rsid w:val="000056F7"/>
    <w:rsid w:val="00011A03"/>
    <w:rsid w:val="000245C0"/>
    <w:rsid w:val="0003107C"/>
    <w:rsid w:val="000416AA"/>
    <w:rsid w:val="00043508"/>
    <w:rsid w:val="0004693C"/>
    <w:rsid w:val="00057484"/>
    <w:rsid w:val="0006589F"/>
    <w:rsid w:val="00086445"/>
    <w:rsid w:val="0009737C"/>
    <w:rsid w:val="000A11C4"/>
    <w:rsid w:val="000B59CD"/>
    <w:rsid w:val="000C4767"/>
    <w:rsid w:val="000C7BBA"/>
    <w:rsid w:val="000D6101"/>
    <w:rsid w:val="000D6161"/>
    <w:rsid w:val="000E62BE"/>
    <w:rsid w:val="000F3E1F"/>
    <w:rsid w:val="000F5339"/>
    <w:rsid w:val="00125B1A"/>
    <w:rsid w:val="001365C0"/>
    <w:rsid w:val="0014095A"/>
    <w:rsid w:val="00142801"/>
    <w:rsid w:val="00154F70"/>
    <w:rsid w:val="0016566A"/>
    <w:rsid w:val="00193160"/>
    <w:rsid w:val="00197BB4"/>
    <w:rsid w:val="001A06BE"/>
    <w:rsid w:val="001B67AB"/>
    <w:rsid w:val="001D05E2"/>
    <w:rsid w:val="001E6E45"/>
    <w:rsid w:val="0020146A"/>
    <w:rsid w:val="002054E6"/>
    <w:rsid w:val="00212178"/>
    <w:rsid w:val="0025601F"/>
    <w:rsid w:val="002611DD"/>
    <w:rsid w:val="002768B5"/>
    <w:rsid w:val="00281A83"/>
    <w:rsid w:val="00283F17"/>
    <w:rsid w:val="00284C0B"/>
    <w:rsid w:val="0028616B"/>
    <w:rsid w:val="002912F9"/>
    <w:rsid w:val="002937AC"/>
    <w:rsid w:val="002C07DD"/>
    <w:rsid w:val="002D056E"/>
    <w:rsid w:val="002D35C8"/>
    <w:rsid w:val="002E0503"/>
    <w:rsid w:val="002E50FC"/>
    <w:rsid w:val="00301881"/>
    <w:rsid w:val="00305D42"/>
    <w:rsid w:val="0031137E"/>
    <w:rsid w:val="00311E45"/>
    <w:rsid w:val="00314BB1"/>
    <w:rsid w:val="00321C13"/>
    <w:rsid w:val="00345957"/>
    <w:rsid w:val="00380E33"/>
    <w:rsid w:val="00381441"/>
    <w:rsid w:val="00386598"/>
    <w:rsid w:val="003868DD"/>
    <w:rsid w:val="0039413A"/>
    <w:rsid w:val="003A663F"/>
    <w:rsid w:val="003B4F76"/>
    <w:rsid w:val="003E432A"/>
    <w:rsid w:val="003E5677"/>
    <w:rsid w:val="00402553"/>
    <w:rsid w:val="0044620C"/>
    <w:rsid w:val="00446626"/>
    <w:rsid w:val="00466A3E"/>
    <w:rsid w:val="00470531"/>
    <w:rsid w:val="00480880"/>
    <w:rsid w:val="00481022"/>
    <w:rsid w:val="00487369"/>
    <w:rsid w:val="00487AD1"/>
    <w:rsid w:val="00487D10"/>
    <w:rsid w:val="00490DE6"/>
    <w:rsid w:val="004A0774"/>
    <w:rsid w:val="004A1CE0"/>
    <w:rsid w:val="004F0AC8"/>
    <w:rsid w:val="005045C6"/>
    <w:rsid w:val="00520BE1"/>
    <w:rsid w:val="00522E28"/>
    <w:rsid w:val="00525E45"/>
    <w:rsid w:val="00554D97"/>
    <w:rsid w:val="00557DCB"/>
    <w:rsid w:val="005601F4"/>
    <w:rsid w:val="00565B01"/>
    <w:rsid w:val="005665E6"/>
    <w:rsid w:val="00581994"/>
    <w:rsid w:val="00590A92"/>
    <w:rsid w:val="00595CCA"/>
    <w:rsid w:val="005A0590"/>
    <w:rsid w:val="005A4853"/>
    <w:rsid w:val="005A4982"/>
    <w:rsid w:val="005A5E91"/>
    <w:rsid w:val="005B3FBE"/>
    <w:rsid w:val="005C1677"/>
    <w:rsid w:val="005C1CD1"/>
    <w:rsid w:val="005C68D8"/>
    <w:rsid w:val="005C6990"/>
    <w:rsid w:val="005F2C82"/>
    <w:rsid w:val="005F6E77"/>
    <w:rsid w:val="00611FD6"/>
    <w:rsid w:val="006503F7"/>
    <w:rsid w:val="00651A3C"/>
    <w:rsid w:val="00662AED"/>
    <w:rsid w:val="006640BD"/>
    <w:rsid w:val="006874F4"/>
    <w:rsid w:val="00690F20"/>
    <w:rsid w:val="0069260A"/>
    <w:rsid w:val="00695E7E"/>
    <w:rsid w:val="006A5E3C"/>
    <w:rsid w:val="006C4E80"/>
    <w:rsid w:val="006D1B01"/>
    <w:rsid w:val="006D2540"/>
    <w:rsid w:val="006E6B19"/>
    <w:rsid w:val="006F4BAF"/>
    <w:rsid w:val="006F70FA"/>
    <w:rsid w:val="00717BDB"/>
    <w:rsid w:val="00727A70"/>
    <w:rsid w:val="00731F73"/>
    <w:rsid w:val="00744607"/>
    <w:rsid w:val="00746C75"/>
    <w:rsid w:val="00777EE4"/>
    <w:rsid w:val="00783AF2"/>
    <w:rsid w:val="00785E25"/>
    <w:rsid w:val="007912EC"/>
    <w:rsid w:val="007B1D3F"/>
    <w:rsid w:val="007B2C5F"/>
    <w:rsid w:val="007C2853"/>
    <w:rsid w:val="007D1E02"/>
    <w:rsid w:val="007E60CF"/>
    <w:rsid w:val="007F3B95"/>
    <w:rsid w:val="008002B3"/>
    <w:rsid w:val="008149EC"/>
    <w:rsid w:val="00826877"/>
    <w:rsid w:val="00840D45"/>
    <w:rsid w:val="0084234F"/>
    <w:rsid w:val="00847AD6"/>
    <w:rsid w:val="00870283"/>
    <w:rsid w:val="00875D36"/>
    <w:rsid w:val="008922A2"/>
    <w:rsid w:val="008E23F3"/>
    <w:rsid w:val="008E6D65"/>
    <w:rsid w:val="009253C8"/>
    <w:rsid w:val="009414C6"/>
    <w:rsid w:val="00941EED"/>
    <w:rsid w:val="00954063"/>
    <w:rsid w:val="009629F2"/>
    <w:rsid w:val="00973900"/>
    <w:rsid w:val="00974655"/>
    <w:rsid w:val="00980376"/>
    <w:rsid w:val="0098516F"/>
    <w:rsid w:val="009A3CD8"/>
    <w:rsid w:val="009C2043"/>
    <w:rsid w:val="009C6D2A"/>
    <w:rsid w:val="009E148A"/>
    <w:rsid w:val="009E51F9"/>
    <w:rsid w:val="009E58DC"/>
    <w:rsid w:val="009F0DF3"/>
    <w:rsid w:val="009F4861"/>
    <w:rsid w:val="00A012E4"/>
    <w:rsid w:val="00A05763"/>
    <w:rsid w:val="00A102B3"/>
    <w:rsid w:val="00A127E4"/>
    <w:rsid w:val="00A1432C"/>
    <w:rsid w:val="00A17E6C"/>
    <w:rsid w:val="00A245DF"/>
    <w:rsid w:val="00A56DC0"/>
    <w:rsid w:val="00A60D42"/>
    <w:rsid w:val="00A77A89"/>
    <w:rsid w:val="00A815AB"/>
    <w:rsid w:val="00A869CA"/>
    <w:rsid w:val="00A95C6D"/>
    <w:rsid w:val="00AA4FCD"/>
    <w:rsid w:val="00AA6BD0"/>
    <w:rsid w:val="00AB0F08"/>
    <w:rsid w:val="00AB36EA"/>
    <w:rsid w:val="00AB5AE6"/>
    <w:rsid w:val="00AC5156"/>
    <w:rsid w:val="00AD53E7"/>
    <w:rsid w:val="00B01A2E"/>
    <w:rsid w:val="00B024E9"/>
    <w:rsid w:val="00B02D4C"/>
    <w:rsid w:val="00B0344E"/>
    <w:rsid w:val="00B14B54"/>
    <w:rsid w:val="00B26051"/>
    <w:rsid w:val="00B41079"/>
    <w:rsid w:val="00B43BE4"/>
    <w:rsid w:val="00B53CD3"/>
    <w:rsid w:val="00B55102"/>
    <w:rsid w:val="00B561CB"/>
    <w:rsid w:val="00B56850"/>
    <w:rsid w:val="00B64251"/>
    <w:rsid w:val="00B85916"/>
    <w:rsid w:val="00B900F1"/>
    <w:rsid w:val="00BB095F"/>
    <w:rsid w:val="00BF4084"/>
    <w:rsid w:val="00C31972"/>
    <w:rsid w:val="00C53B55"/>
    <w:rsid w:val="00C55C9B"/>
    <w:rsid w:val="00C62064"/>
    <w:rsid w:val="00C62825"/>
    <w:rsid w:val="00C66326"/>
    <w:rsid w:val="00C76AA5"/>
    <w:rsid w:val="00C85BDA"/>
    <w:rsid w:val="00C85CDD"/>
    <w:rsid w:val="00CB027C"/>
    <w:rsid w:val="00CD4501"/>
    <w:rsid w:val="00CD4D27"/>
    <w:rsid w:val="00CD577F"/>
    <w:rsid w:val="00CD6F46"/>
    <w:rsid w:val="00CF18B2"/>
    <w:rsid w:val="00CF1FF8"/>
    <w:rsid w:val="00D20B8D"/>
    <w:rsid w:val="00D4665B"/>
    <w:rsid w:val="00D6343B"/>
    <w:rsid w:val="00D63498"/>
    <w:rsid w:val="00D651F4"/>
    <w:rsid w:val="00D75868"/>
    <w:rsid w:val="00DA373B"/>
    <w:rsid w:val="00DA73DF"/>
    <w:rsid w:val="00DB7348"/>
    <w:rsid w:val="00DC4F90"/>
    <w:rsid w:val="00DD13F5"/>
    <w:rsid w:val="00DD4BFE"/>
    <w:rsid w:val="00DE1C6B"/>
    <w:rsid w:val="00DE7882"/>
    <w:rsid w:val="00E02727"/>
    <w:rsid w:val="00E02E0B"/>
    <w:rsid w:val="00E1238A"/>
    <w:rsid w:val="00E1577B"/>
    <w:rsid w:val="00E304C1"/>
    <w:rsid w:val="00E41DFB"/>
    <w:rsid w:val="00E503BD"/>
    <w:rsid w:val="00E550F6"/>
    <w:rsid w:val="00E55811"/>
    <w:rsid w:val="00E6001F"/>
    <w:rsid w:val="00E6416E"/>
    <w:rsid w:val="00E669E2"/>
    <w:rsid w:val="00E6793F"/>
    <w:rsid w:val="00E750D3"/>
    <w:rsid w:val="00E908EA"/>
    <w:rsid w:val="00EA77E6"/>
    <w:rsid w:val="00EE047B"/>
    <w:rsid w:val="00EE30D5"/>
    <w:rsid w:val="00EE433B"/>
    <w:rsid w:val="00EF053C"/>
    <w:rsid w:val="00EF5674"/>
    <w:rsid w:val="00EF5CBF"/>
    <w:rsid w:val="00F01425"/>
    <w:rsid w:val="00F021AB"/>
    <w:rsid w:val="00F25229"/>
    <w:rsid w:val="00F420E4"/>
    <w:rsid w:val="00F44A45"/>
    <w:rsid w:val="00F45592"/>
    <w:rsid w:val="00F46C4F"/>
    <w:rsid w:val="00F65525"/>
    <w:rsid w:val="00F860D2"/>
    <w:rsid w:val="00F8782A"/>
    <w:rsid w:val="00F91E37"/>
    <w:rsid w:val="00F9466E"/>
    <w:rsid w:val="00FA1A55"/>
    <w:rsid w:val="00FA4F26"/>
    <w:rsid w:val="00FB0271"/>
    <w:rsid w:val="00FE582B"/>
    <w:rsid w:val="00FF13BF"/>
    <w:rsid w:val="00FF570B"/>
    <w:rsid w:val="00FF6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885FF8"/>
  <w15:chartTrackingRefBased/>
  <w15:docId w15:val="{33A3CF4A-E2BA-D44F-B1EA-2F265F710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0590"/>
    <w:rPr>
      <w:rFonts w:ascii="Times New Roman" w:eastAsia="Times New Roman" w:hAnsi="Times New Roman" w:cs="Times New Roman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74F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29F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486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4A4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74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629F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9629F2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9629F2"/>
    <w:pPr>
      <w:spacing w:before="100" w:beforeAutospacing="1" w:after="100" w:afterAutospacing="1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021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021AB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F021AB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B095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B095F"/>
  </w:style>
  <w:style w:type="paragraph" w:styleId="Footer">
    <w:name w:val="footer"/>
    <w:basedOn w:val="Normal"/>
    <w:link w:val="FooterChar"/>
    <w:uiPriority w:val="99"/>
    <w:unhideWhenUsed/>
    <w:rsid w:val="00BB095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B095F"/>
  </w:style>
  <w:style w:type="character" w:styleId="PageNumber">
    <w:name w:val="page number"/>
    <w:basedOn w:val="DefaultParagraphFont"/>
    <w:uiPriority w:val="99"/>
    <w:semiHidden/>
    <w:unhideWhenUsed/>
    <w:rsid w:val="00F25229"/>
  </w:style>
  <w:style w:type="paragraph" w:styleId="TOCHeading">
    <w:name w:val="TOC Heading"/>
    <w:basedOn w:val="Heading1"/>
    <w:next w:val="Normal"/>
    <w:uiPriority w:val="39"/>
    <w:unhideWhenUsed/>
    <w:qFormat/>
    <w:rsid w:val="00A102B3"/>
    <w:pPr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045C6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5045C6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customStyle="1" w:styleId="BodyText">
    <w:name w:val="BodyText"/>
    <w:basedOn w:val="Normal"/>
    <w:link w:val="BodyTextChar"/>
    <w:rsid w:val="005045C6"/>
    <w:pPr>
      <w:spacing w:line="276" w:lineRule="auto"/>
    </w:pPr>
    <w:rPr>
      <w:rFonts w:ascii="Calibri" w:eastAsia="Cambria" w:hAnsi="Calibri" w:cs="Calibri"/>
      <w:color w:val="000000"/>
      <w:lang w:val="en-GB"/>
    </w:rPr>
  </w:style>
  <w:style w:type="character" w:customStyle="1" w:styleId="BodyTextChar">
    <w:name w:val="BodyText Char"/>
    <w:basedOn w:val="DefaultParagraphFont"/>
    <w:link w:val="BodyText"/>
    <w:rsid w:val="005045C6"/>
    <w:rPr>
      <w:rFonts w:ascii="Calibri" w:eastAsia="Cambria" w:hAnsi="Calibri" w:cs="Calibri"/>
      <w:color w:val="000000"/>
      <w:lang w:val="en-GB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5045C6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045C6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045C6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045C6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045C6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045C6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045C6"/>
    <w:pPr>
      <w:ind w:left="1920"/>
    </w:pPr>
    <w:rPr>
      <w:rFonts w:cstheme="minorHAnsi"/>
      <w:sz w:val="20"/>
      <w:szCs w:val="20"/>
    </w:rPr>
  </w:style>
  <w:style w:type="character" w:styleId="Strong">
    <w:name w:val="Strong"/>
    <w:basedOn w:val="DefaultParagraphFont"/>
    <w:uiPriority w:val="22"/>
    <w:qFormat/>
    <w:rsid w:val="00AC5156"/>
    <w:rPr>
      <w:b/>
      <w:bCs/>
    </w:rPr>
  </w:style>
  <w:style w:type="paragraph" w:styleId="ListParagraph">
    <w:name w:val="List Paragraph"/>
    <w:basedOn w:val="Normal"/>
    <w:link w:val="ListParagraphChar"/>
    <w:uiPriority w:val="1"/>
    <w:qFormat/>
    <w:rsid w:val="00386598"/>
    <w:pPr>
      <w:ind w:left="720"/>
      <w:contextualSpacing/>
    </w:pPr>
    <w:rPr>
      <w:rFonts w:ascii="Tahoma" w:eastAsiaTheme="minorHAnsi" w:hAnsi="Tahoma" w:cstheme="minorBidi"/>
      <w:sz w:val="21"/>
      <w:lang w:eastAsia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386598"/>
    <w:rPr>
      <w:rFonts w:ascii="Tahoma" w:hAnsi="Tahoma"/>
      <w:sz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381441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9F4861"/>
    <w:rPr>
      <w:rFonts w:asciiTheme="majorHAnsi" w:eastAsiaTheme="majorEastAsia" w:hAnsiTheme="majorHAnsi" w:cstheme="majorBidi"/>
      <w:color w:val="1F3763" w:themeColor="accent1" w:themeShade="7F"/>
      <w:lang w:eastAsia="en-GB"/>
    </w:rPr>
  </w:style>
  <w:style w:type="character" w:styleId="SubtleEmphasis">
    <w:name w:val="Subtle Emphasis"/>
    <w:basedOn w:val="DefaultParagraphFont"/>
    <w:uiPriority w:val="19"/>
    <w:qFormat/>
    <w:rsid w:val="009F4861"/>
    <w:rPr>
      <w:i/>
      <w:iCs/>
      <w:color w:val="404040" w:themeColor="text1" w:themeTint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4A45"/>
    <w:rPr>
      <w:rFonts w:asciiTheme="majorHAnsi" w:eastAsiaTheme="majorEastAsia" w:hAnsiTheme="majorHAnsi" w:cstheme="majorBidi"/>
      <w:i/>
      <w:iCs/>
      <w:color w:val="2F5496" w:themeColor="accent1" w:themeShade="BF"/>
      <w:lang w:eastAsia="en-GB"/>
    </w:rPr>
  </w:style>
  <w:style w:type="paragraph" w:styleId="BodyText0">
    <w:name w:val="Body Text"/>
    <w:basedOn w:val="Normal"/>
    <w:link w:val="BodyTextChar0"/>
    <w:uiPriority w:val="1"/>
    <w:qFormat/>
    <w:rsid w:val="00F44A45"/>
    <w:pPr>
      <w:widowControl w:val="0"/>
      <w:autoSpaceDE w:val="0"/>
      <w:autoSpaceDN w:val="0"/>
    </w:pPr>
    <w:rPr>
      <w:rFonts w:ascii="Carlito" w:eastAsia="Carlito" w:hAnsi="Carlito" w:cs="Carlito"/>
      <w:lang w:val="en-US" w:eastAsia="en-US"/>
    </w:rPr>
  </w:style>
  <w:style w:type="character" w:customStyle="1" w:styleId="BodyTextChar0">
    <w:name w:val="Body Text Char"/>
    <w:basedOn w:val="DefaultParagraphFont"/>
    <w:link w:val="BodyText0"/>
    <w:uiPriority w:val="1"/>
    <w:rsid w:val="00F44A45"/>
    <w:rPr>
      <w:rFonts w:ascii="Carlito" w:eastAsia="Carlito" w:hAnsi="Carlito" w:cs="Carlito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51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5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4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0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12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70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3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287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788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0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9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227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806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5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229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808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062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20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2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30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019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7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2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6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89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4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61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685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8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25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0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655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193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10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21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548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870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34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9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524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143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29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92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94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596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06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5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808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1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99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2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76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182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4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75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0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66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334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2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36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201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055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6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7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7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663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598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4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2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jpe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5.tif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amtajha/Library/Group%20Containers/UBF8T346G9.Office/User%20Content.localized/Templates.localized/K8s%20Lab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7ED9721-0567-EA4E-8EBA-A6E675A71F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K8s Labs.dotx</Template>
  <TotalTime>2</TotalTime>
  <Pages>3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Mamta Jha</cp:lastModifiedBy>
  <cp:revision>3</cp:revision>
  <cp:lastPrinted>2020-03-08T14:34:00Z</cp:lastPrinted>
  <dcterms:created xsi:type="dcterms:W3CDTF">2020-06-11T08:17:00Z</dcterms:created>
  <dcterms:modified xsi:type="dcterms:W3CDTF">2020-06-11T08:19:00Z</dcterms:modified>
</cp:coreProperties>
</file>