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59A8" w:rsidRPr="005045C6" w:rsidRDefault="00CB59A8" w:rsidP="00CB59A8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Helvetica" w:hAnsi="Helvetica"/>
          <w:b/>
          <w:bCs/>
          <w:color w:val="1F3864" w:themeColor="accent1" w:themeShade="80"/>
        </w:rPr>
      </w:pPr>
      <w:r w:rsidRPr="005045C6">
        <w:rPr>
          <w:rFonts w:ascii="Helvetica" w:hAnsi="Helvetica"/>
          <w:b/>
          <w:bCs/>
          <w:color w:val="1F3864" w:themeColor="accent1" w:themeShade="80"/>
        </w:rPr>
        <w:t xml:space="preserve">Lab </w:t>
      </w:r>
      <w:r>
        <w:rPr>
          <w:rFonts w:ascii="Helvetica" w:hAnsi="Helvetica"/>
          <w:b/>
          <w:bCs/>
          <w:color w:val="1F3864" w:themeColor="accent1" w:themeShade="80"/>
        </w:rPr>
        <w:t xml:space="preserve">x: </w:t>
      </w:r>
      <w:r w:rsidR="00BB2DCE">
        <w:rPr>
          <w:rFonts w:ascii="Helvetica" w:hAnsi="Helvetica"/>
          <w:b/>
          <w:bCs/>
          <w:color w:val="1F3864" w:themeColor="accent1" w:themeShade="80"/>
        </w:rPr>
        <w:t>Multi Master K8s Cluster with kubeadm</w:t>
      </w:r>
    </w:p>
    <w:p w:rsidR="00BB2DCE" w:rsidRDefault="00BB2DCE" w:rsidP="004F4225">
      <w:pPr>
        <w:pStyle w:val="Heading2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Pre-requisite</w:t>
      </w:r>
    </w:p>
    <w:p w:rsidR="00BB2DCE" w:rsidRPr="0034677B" w:rsidRDefault="00BB2DCE" w:rsidP="0034677B">
      <w:pPr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7 servers are needed</w:t>
      </w:r>
    </w:p>
    <w:p w:rsidR="00BB2DCE" w:rsidRDefault="00BB2DCE" w:rsidP="004F4225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They need to be in the same network</w:t>
      </w:r>
    </w:p>
    <w:p w:rsidR="00BB2DCE" w:rsidRDefault="00BB2DCE" w:rsidP="004F4225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Network need to have access to the internet</w:t>
      </w:r>
    </w:p>
    <w:p w:rsidR="0034677B" w:rsidRDefault="0034677B" w:rsidP="0034677B">
      <w:pPr>
        <w:pStyle w:val="ListParagraph"/>
        <w:ind w:left="1440"/>
        <w:rPr>
          <w:color w:val="2F5496" w:themeColor="accent1" w:themeShade="BF"/>
        </w:rPr>
      </w:pPr>
    </w:p>
    <w:p w:rsidR="0034677B" w:rsidRPr="00BB2DCE" w:rsidRDefault="0034677B" w:rsidP="0034677B">
      <w:pPr>
        <w:pStyle w:val="ListParagraph"/>
        <w:ind w:left="1440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3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The first machine needed is the machine on which the </w:t>
      </w:r>
      <w:proofErr w:type="spellStart"/>
      <w:r w:rsidRPr="00BB2DCE">
        <w:rPr>
          <w:color w:val="2F5496" w:themeColor="accent1" w:themeShade="BF"/>
        </w:rPr>
        <w:t>HAProxy</w:t>
      </w:r>
      <w:proofErr w:type="spellEnd"/>
      <w:r w:rsidRPr="00BB2DCE">
        <w:rPr>
          <w:color w:val="2F5496" w:themeColor="accent1" w:themeShade="BF"/>
        </w:rPr>
        <w:t xml:space="preserve"> load balancer will be installed. We will assign the IP 10.10.10.93 to this machine</w:t>
      </w:r>
    </w:p>
    <w:p w:rsidR="00712C47" w:rsidRPr="00BB2DCE" w:rsidRDefault="00712C47" w:rsidP="00712C47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3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We also need three Kubernetes master nodes. These machines will have the IPs 10.10.10.90, 10.10.10.91, and 10.10.10.92</w:t>
      </w:r>
    </w:p>
    <w:p w:rsidR="00712C47" w:rsidRPr="00712C47" w:rsidRDefault="00712C47" w:rsidP="00712C47">
      <w:pPr>
        <w:rPr>
          <w:color w:val="2F5496" w:themeColor="accent1" w:themeShade="BF"/>
        </w:rPr>
      </w:pPr>
    </w:p>
    <w:p w:rsidR="00712C47" w:rsidRDefault="00BB2DCE" w:rsidP="004F4225">
      <w:pPr>
        <w:pStyle w:val="ListParagraph"/>
        <w:numPr>
          <w:ilvl w:val="0"/>
          <w:numId w:val="3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Finally, we will also have three Kubernetes worker nodes with the IPs 10.10.10.100, 10.10.10.101, and 10.10.10.102</w:t>
      </w:r>
    </w:p>
    <w:p w:rsidR="00712C47" w:rsidRPr="00712C47" w:rsidRDefault="00712C47" w:rsidP="00712C47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Heading2"/>
        <w:numPr>
          <w:ilvl w:val="0"/>
          <w:numId w:val="1"/>
        </w:numPr>
        <w:rPr>
          <w:b/>
          <w:bCs/>
        </w:rPr>
      </w:pPr>
      <w:r w:rsidRPr="00BB2DCE">
        <w:rPr>
          <w:b/>
          <w:bCs/>
        </w:rPr>
        <w:t>Installing kubectl</w:t>
      </w:r>
    </w:p>
    <w:p w:rsidR="00975FDC" w:rsidRPr="00BB2DCE" w:rsidRDefault="00975FDC" w:rsidP="00975FDC"/>
    <w:p w:rsidR="00BB2DCE" w:rsidRDefault="00BB2DCE" w:rsidP="004F4225">
      <w:pPr>
        <w:pStyle w:val="ListParagraph"/>
        <w:numPr>
          <w:ilvl w:val="0"/>
          <w:numId w:val="4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Download the binary</w:t>
      </w:r>
    </w:p>
    <w:p w:rsidR="00274713" w:rsidRPr="00BB2DCE" w:rsidRDefault="00274713" w:rsidP="00274713">
      <w:pPr>
        <w:pStyle w:val="ListParagraph"/>
        <w:rPr>
          <w:color w:val="2F5496" w:themeColor="accent1" w:themeShade="BF"/>
        </w:rPr>
      </w:pPr>
    </w:p>
    <w:p w:rsidR="00BB2DCE" w:rsidRDefault="00BB2DCE" w:rsidP="00274713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$</w:t>
      </w:r>
      <w:proofErr w:type="spellStart"/>
      <w:r w:rsidRPr="00BB2DCE">
        <w:rPr>
          <w:color w:val="2F5496" w:themeColor="accent1" w:themeShade="BF"/>
        </w:rPr>
        <w:t>wget</w:t>
      </w:r>
      <w:proofErr w:type="spellEnd"/>
      <w:r w:rsidRPr="00BB2DCE">
        <w:rPr>
          <w:color w:val="2F5496" w:themeColor="accent1" w:themeShade="BF"/>
        </w:rPr>
        <w:t xml:space="preserve"> </w:t>
      </w:r>
      <w:hyperlink r:id="rId8" w:history="1">
        <w:r w:rsidR="00274713" w:rsidRPr="00BB2DCE">
          <w:rPr>
            <w:rStyle w:val="Hyperlink"/>
          </w:rPr>
          <w:t>https://storage.googleapis.com/kubernetes-release/release/v1.15.0/bin/linux/amd64/kubectl</w:t>
        </w:r>
      </w:hyperlink>
    </w:p>
    <w:p w:rsidR="00274713" w:rsidRPr="00BB2DCE" w:rsidRDefault="00274713" w:rsidP="00274713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4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Add the execution permission to the binary</w:t>
      </w:r>
    </w:p>
    <w:p w:rsidR="00274713" w:rsidRPr="00BB2DCE" w:rsidRDefault="00274713" w:rsidP="00274713">
      <w:pPr>
        <w:pStyle w:val="ListParagraph"/>
        <w:rPr>
          <w:color w:val="2F5496" w:themeColor="accent1" w:themeShade="BF"/>
        </w:rPr>
      </w:pPr>
    </w:p>
    <w:p w:rsidR="00BB2DCE" w:rsidRDefault="00BB2DCE" w:rsidP="00274713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$</w:t>
      </w:r>
      <w:proofErr w:type="spellStart"/>
      <w:r w:rsidRPr="00BB2DCE">
        <w:rPr>
          <w:color w:val="2F5496" w:themeColor="accent1" w:themeShade="BF"/>
        </w:rPr>
        <w:t>chmod</w:t>
      </w:r>
      <w:proofErr w:type="spellEnd"/>
      <w:r w:rsidRPr="00BB2DCE">
        <w:rPr>
          <w:color w:val="2F5496" w:themeColor="accent1" w:themeShade="BF"/>
        </w:rPr>
        <w:t xml:space="preserve"> +x kubectl</w:t>
      </w:r>
    </w:p>
    <w:p w:rsidR="00274713" w:rsidRPr="00BB2DCE" w:rsidRDefault="00274713" w:rsidP="00274713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4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Move the binary to /</w:t>
      </w:r>
      <w:proofErr w:type="spellStart"/>
      <w:r w:rsidRPr="00BB2DCE">
        <w:rPr>
          <w:color w:val="2F5496" w:themeColor="accent1" w:themeShade="BF"/>
        </w:rPr>
        <w:t>usr</w:t>
      </w:r>
      <w:proofErr w:type="spellEnd"/>
      <w:r w:rsidRPr="00BB2DCE">
        <w:rPr>
          <w:color w:val="2F5496" w:themeColor="accent1" w:themeShade="BF"/>
        </w:rPr>
        <w:t>/local/bin</w:t>
      </w:r>
    </w:p>
    <w:p w:rsidR="00274713" w:rsidRPr="00BB2DCE" w:rsidRDefault="00274713" w:rsidP="00274713">
      <w:pPr>
        <w:pStyle w:val="ListParagraph"/>
        <w:rPr>
          <w:color w:val="2F5496" w:themeColor="accent1" w:themeShade="BF"/>
        </w:rPr>
      </w:pPr>
    </w:p>
    <w:p w:rsidR="00BB2DCE" w:rsidRDefault="00BB2DCE" w:rsidP="00274713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$sudo mv kubectl /</w:t>
      </w:r>
      <w:proofErr w:type="spellStart"/>
      <w:r w:rsidRPr="00BB2DCE">
        <w:rPr>
          <w:color w:val="2F5496" w:themeColor="accent1" w:themeShade="BF"/>
        </w:rPr>
        <w:t>usr</w:t>
      </w:r>
      <w:proofErr w:type="spellEnd"/>
      <w:r w:rsidRPr="00BB2DCE">
        <w:rPr>
          <w:color w:val="2F5496" w:themeColor="accent1" w:themeShade="BF"/>
        </w:rPr>
        <w:t>/local/bin</w:t>
      </w:r>
    </w:p>
    <w:p w:rsidR="00274713" w:rsidRPr="00BB2DCE" w:rsidRDefault="00274713" w:rsidP="00274713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4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Verify the installation</w:t>
      </w:r>
    </w:p>
    <w:p w:rsidR="00274713" w:rsidRPr="00BB2DCE" w:rsidRDefault="00274713" w:rsidP="00274713">
      <w:pPr>
        <w:pStyle w:val="ListParagraph"/>
        <w:rPr>
          <w:color w:val="2F5496" w:themeColor="accent1" w:themeShade="BF"/>
        </w:rPr>
      </w:pPr>
    </w:p>
    <w:p w:rsidR="00274713" w:rsidRDefault="00BB2DCE" w:rsidP="00B30340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$ kubectl version</w:t>
      </w:r>
    </w:p>
    <w:p w:rsidR="00B30340" w:rsidRPr="00BB2DCE" w:rsidRDefault="00B30340" w:rsidP="00B30340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Heading2"/>
        <w:numPr>
          <w:ilvl w:val="0"/>
          <w:numId w:val="1"/>
        </w:numPr>
        <w:rPr>
          <w:b/>
          <w:bCs/>
        </w:rPr>
      </w:pPr>
      <w:r w:rsidRPr="00BB2DCE">
        <w:rPr>
          <w:b/>
          <w:bCs/>
        </w:rPr>
        <w:t xml:space="preserve">Installing the </w:t>
      </w:r>
      <w:proofErr w:type="spellStart"/>
      <w:r w:rsidRPr="00BB2DCE">
        <w:rPr>
          <w:b/>
          <w:bCs/>
        </w:rPr>
        <w:t>HAProxy</w:t>
      </w:r>
      <w:proofErr w:type="spellEnd"/>
      <w:r w:rsidRPr="00BB2DCE">
        <w:rPr>
          <w:b/>
          <w:bCs/>
        </w:rPr>
        <w:t xml:space="preserve"> load balancer</w:t>
      </w:r>
    </w:p>
    <w:p w:rsidR="0073506F" w:rsidRPr="00BB2DCE" w:rsidRDefault="0073506F" w:rsidP="0073506F"/>
    <w:p w:rsidR="00BB2DCE" w:rsidRPr="00BB2DCE" w:rsidRDefault="00BB2DCE" w:rsidP="004F4225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As we will deploy three Kubernetes master nodes, we need to deploy an </w:t>
      </w:r>
      <w:proofErr w:type="spellStart"/>
      <w:r w:rsidRPr="00BB2DCE">
        <w:rPr>
          <w:color w:val="2F5496" w:themeColor="accent1" w:themeShade="BF"/>
        </w:rPr>
        <w:t>HAPRoxy</w:t>
      </w:r>
      <w:proofErr w:type="spellEnd"/>
      <w:r w:rsidRPr="00BB2DCE">
        <w:rPr>
          <w:color w:val="2F5496" w:themeColor="accent1" w:themeShade="BF"/>
        </w:rPr>
        <w:t xml:space="preserve"> load balancer in front of them to distribute the traffic.</w:t>
      </w:r>
    </w:p>
    <w:p w:rsidR="0073506F" w:rsidRDefault="0073506F" w:rsidP="0073506F">
      <w:pPr>
        <w:pStyle w:val="ListParagraph"/>
        <w:rPr>
          <w:color w:val="2F5496" w:themeColor="accent1" w:themeShade="BF"/>
        </w:rPr>
      </w:pPr>
    </w:p>
    <w:p w:rsidR="00BB2DCE" w:rsidRDefault="0073506F" w:rsidP="004F4225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SSH to the 10.10.10.93 Ubuntu </w:t>
      </w:r>
      <w:proofErr w:type="spellStart"/>
      <w:r w:rsidRPr="00BB2DCE">
        <w:rPr>
          <w:color w:val="2F5496" w:themeColor="accent1" w:themeShade="BF"/>
        </w:rPr>
        <w:t>machine.</w:t>
      </w:r>
      <w:r w:rsidR="00BB2DCE" w:rsidRPr="0073506F">
        <w:rPr>
          <w:color w:val="2F5496" w:themeColor="accent1" w:themeShade="BF"/>
        </w:rPr>
        <w:t>Update</w:t>
      </w:r>
      <w:proofErr w:type="spellEnd"/>
      <w:r w:rsidR="00BB2DCE" w:rsidRPr="0073506F">
        <w:rPr>
          <w:color w:val="2F5496" w:themeColor="accent1" w:themeShade="BF"/>
        </w:rPr>
        <w:t xml:space="preserve"> the machine.</w:t>
      </w:r>
    </w:p>
    <w:p w:rsidR="0073506F" w:rsidRPr="0073506F" w:rsidRDefault="0073506F" w:rsidP="0073506F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$ sudo apt-get update</w:t>
      </w:r>
    </w:p>
    <w:p w:rsid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$ sudo apt-get upgrade</w:t>
      </w:r>
    </w:p>
    <w:p w:rsidR="0073506F" w:rsidRPr="00BB2DCE" w:rsidRDefault="0073506F" w:rsidP="0073506F">
      <w:pPr>
        <w:pStyle w:val="ListParagraph"/>
        <w:rPr>
          <w:color w:val="2F5496" w:themeColor="accent1" w:themeShade="BF"/>
        </w:rPr>
      </w:pPr>
    </w:p>
    <w:p w:rsidR="0073506F" w:rsidRPr="00BB2DCE" w:rsidRDefault="00BB2DCE" w:rsidP="004F4225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Install </w:t>
      </w:r>
      <w:proofErr w:type="spellStart"/>
      <w:r w:rsidRPr="00BB2DCE">
        <w:rPr>
          <w:color w:val="2F5496" w:themeColor="accent1" w:themeShade="BF"/>
        </w:rPr>
        <w:t>HAProxy</w:t>
      </w:r>
      <w:proofErr w:type="spellEnd"/>
      <w:r w:rsidR="0073506F">
        <w:rPr>
          <w:color w:val="2F5496" w:themeColor="accent1" w:themeShade="BF"/>
        </w:rPr>
        <w:t xml:space="preserve"> and </w:t>
      </w:r>
      <w:r w:rsidR="0073506F" w:rsidRPr="00BB2DCE">
        <w:rPr>
          <w:color w:val="2F5496" w:themeColor="accent1" w:themeShade="BF"/>
        </w:rPr>
        <w:t xml:space="preserve">Configure </w:t>
      </w:r>
      <w:proofErr w:type="spellStart"/>
      <w:r w:rsidR="0073506F" w:rsidRPr="00BB2DCE">
        <w:rPr>
          <w:color w:val="2F5496" w:themeColor="accent1" w:themeShade="BF"/>
        </w:rPr>
        <w:t>HAProxy</w:t>
      </w:r>
      <w:proofErr w:type="spellEnd"/>
      <w:r w:rsidR="0073506F" w:rsidRPr="00BB2DCE">
        <w:rPr>
          <w:color w:val="2F5496" w:themeColor="accent1" w:themeShade="BF"/>
        </w:rPr>
        <w:t xml:space="preserve"> to load balance the traffic between the three Kubernetes master nodes.</w:t>
      </w:r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</w:p>
    <w:p w:rsid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$ sudo apt-get install haproxy</w:t>
      </w:r>
    </w:p>
    <w:p w:rsidR="0073506F" w:rsidRPr="00BB2DCE" w:rsidRDefault="0073506F" w:rsidP="0073506F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$ sudo vim /etc/haproxy/</w:t>
      </w:r>
      <w:proofErr w:type="spellStart"/>
      <w:r w:rsidRPr="00BB2DCE">
        <w:rPr>
          <w:color w:val="2F5496" w:themeColor="accent1" w:themeShade="BF"/>
        </w:rPr>
        <w:t>haproxy.cfg</w:t>
      </w:r>
      <w:proofErr w:type="spellEnd"/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global</w:t>
      </w:r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...</w:t>
      </w:r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default</w:t>
      </w:r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...</w:t>
      </w:r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frontend kubernetes</w:t>
      </w:r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bind 10.10.10.93:6443</w:t>
      </w:r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option </w:t>
      </w:r>
      <w:proofErr w:type="spellStart"/>
      <w:r w:rsidRPr="00BB2DCE">
        <w:rPr>
          <w:color w:val="2F5496" w:themeColor="accent1" w:themeShade="BF"/>
        </w:rPr>
        <w:t>tcplog</w:t>
      </w:r>
      <w:proofErr w:type="spellEnd"/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mode </w:t>
      </w:r>
      <w:proofErr w:type="spellStart"/>
      <w:r w:rsidRPr="00BB2DCE">
        <w:rPr>
          <w:color w:val="2F5496" w:themeColor="accent1" w:themeShade="BF"/>
        </w:rPr>
        <w:t>tcp</w:t>
      </w:r>
      <w:proofErr w:type="spellEnd"/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proofErr w:type="spellStart"/>
      <w:r w:rsidRPr="00BB2DCE">
        <w:rPr>
          <w:color w:val="2F5496" w:themeColor="accent1" w:themeShade="BF"/>
        </w:rPr>
        <w:t>default_backend</w:t>
      </w:r>
      <w:proofErr w:type="spellEnd"/>
      <w:r w:rsidRPr="00BB2DCE">
        <w:rPr>
          <w:color w:val="2F5496" w:themeColor="accent1" w:themeShade="BF"/>
        </w:rPr>
        <w:t xml:space="preserve"> kubernetes-master-nodes</w:t>
      </w:r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backend kubernetes-master-nodes</w:t>
      </w:r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mode </w:t>
      </w:r>
      <w:proofErr w:type="spellStart"/>
      <w:r w:rsidRPr="00BB2DCE">
        <w:rPr>
          <w:color w:val="2F5496" w:themeColor="accent1" w:themeShade="BF"/>
        </w:rPr>
        <w:t>tcp</w:t>
      </w:r>
      <w:proofErr w:type="spellEnd"/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balance </w:t>
      </w:r>
      <w:proofErr w:type="spellStart"/>
      <w:r w:rsidRPr="00BB2DCE">
        <w:rPr>
          <w:color w:val="2F5496" w:themeColor="accent1" w:themeShade="BF"/>
        </w:rPr>
        <w:t>roundrobin</w:t>
      </w:r>
      <w:proofErr w:type="spellEnd"/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option </w:t>
      </w:r>
      <w:proofErr w:type="spellStart"/>
      <w:r w:rsidRPr="00BB2DCE">
        <w:rPr>
          <w:color w:val="2F5496" w:themeColor="accent1" w:themeShade="BF"/>
        </w:rPr>
        <w:t>tcp</w:t>
      </w:r>
      <w:proofErr w:type="spellEnd"/>
      <w:r w:rsidRPr="00BB2DCE">
        <w:rPr>
          <w:color w:val="2F5496" w:themeColor="accent1" w:themeShade="BF"/>
        </w:rPr>
        <w:t>-check</w:t>
      </w:r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server k8s-master-0 10.10.10.90:6443 check fall 3 rise 2</w:t>
      </w:r>
    </w:p>
    <w:p w:rsidR="00BB2DCE" w:rsidRP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server k8s-master-1 10.10.10.91:6443 check fall 3 rise 2</w:t>
      </w:r>
    </w:p>
    <w:p w:rsidR="00BB2DCE" w:rsidRDefault="00BB2DCE" w:rsidP="0073506F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server k8s-master-2 10.10.10.92:6443 check fall 3 rise 2</w:t>
      </w:r>
    </w:p>
    <w:p w:rsidR="0039637A" w:rsidRPr="00BB2DCE" w:rsidRDefault="0039637A" w:rsidP="0073506F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Restart </w:t>
      </w:r>
      <w:proofErr w:type="spellStart"/>
      <w:r w:rsidRPr="00BB2DCE">
        <w:rPr>
          <w:color w:val="2F5496" w:themeColor="accent1" w:themeShade="BF"/>
        </w:rPr>
        <w:t>HAProxy</w:t>
      </w:r>
      <w:proofErr w:type="spellEnd"/>
    </w:p>
    <w:p w:rsidR="0039637A" w:rsidRPr="00BB2DCE" w:rsidRDefault="0039637A" w:rsidP="0039637A">
      <w:pPr>
        <w:pStyle w:val="ListParagraph"/>
        <w:rPr>
          <w:color w:val="2F5496" w:themeColor="accent1" w:themeShade="BF"/>
        </w:rPr>
      </w:pPr>
    </w:p>
    <w:p w:rsidR="00BB2DCE" w:rsidRDefault="00BB2DCE" w:rsidP="0039637A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$ sudo </w:t>
      </w:r>
      <w:proofErr w:type="spellStart"/>
      <w:r w:rsidRPr="00BB2DCE">
        <w:rPr>
          <w:color w:val="2F5496" w:themeColor="accent1" w:themeShade="BF"/>
        </w:rPr>
        <w:t>systemctl</w:t>
      </w:r>
      <w:proofErr w:type="spellEnd"/>
      <w:r w:rsidRPr="00BB2DCE">
        <w:rPr>
          <w:color w:val="2F5496" w:themeColor="accent1" w:themeShade="BF"/>
        </w:rPr>
        <w:t xml:space="preserve"> restart haproxy</w:t>
      </w:r>
    </w:p>
    <w:p w:rsidR="00221D0C" w:rsidRPr="00BB2DCE" w:rsidRDefault="00221D0C" w:rsidP="0039637A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Heading2"/>
        <w:numPr>
          <w:ilvl w:val="0"/>
          <w:numId w:val="1"/>
        </w:numPr>
        <w:rPr>
          <w:b/>
          <w:bCs/>
        </w:rPr>
      </w:pPr>
      <w:r w:rsidRPr="00BB2DCE">
        <w:rPr>
          <w:b/>
          <w:bCs/>
        </w:rPr>
        <w:t>Preparing the nodes for kubeadm</w:t>
      </w:r>
    </w:p>
    <w:p w:rsidR="00221D0C" w:rsidRPr="00BB2DCE" w:rsidRDefault="00221D0C" w:rsidP="00221D0C"/>
    <w:p w:rsidR="00BB2DCE" w:rsidRPr="00221D0C" w:rsidRDefault="00BB2DCE" w:rsidP="004F4225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Preparing the 10.10.10.90/91/92/100/101/102 machine</w:t>
      </w:r>
      <w:r w:rsidR="00221D0C">
        <w:rPr>
          <w:color w:val="2F5496" w:themeColor="accent1" w:themeShade="BF"/>
        </w:rPr>
        <w:t xml:space="preserve">. </w:t>
      </w:r>
      <w:r w:rsidRPr="00221D0C">
        <w:rPr>
          <w:color w:val="2F5496" w:themeColor="accent1" w:themeShade="BF"/>
        </w:rPr>
        <w:t>Performing below steps on all systems</w:t>
      </w:r>
    </w:p>
    <w:p w:rsidR="00BB2DCE" w:rsidRDefault="00BB2DCE" w:rsidP="004F4225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Installing Docker latest version</w:t>
      </w:r>
    </w:p>
    <w:p w:rsidR="00221D0C" w:rsidRPr="00BB2DCE" w:rsidRDefault="00221D0C" w:rsidP="00221D0C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221D0C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$ sudo -s</w:t>
      </w:r>
    </w:p>
    <w:p w:rsidR="00BB2DCE" w:rsidRPr="00BB2DCE" w:rsidRDefault="00BB2DCE" w:rsidP="00221D0C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# curl -</w:t>
      </w:r>
      <w:proofErr w:type="spellStart"/>
      <w:r w:rsidRPr="00BB2DCE">
        <w:rPr>
          <w:color w:val="2F5496" w:themeColor="accent1" w:themeShade="BF"/>
        </w:rPr>
        <w:t>fsSL</w:t>
      </w:r>
      <w:proofErr w:type="spellEnd"/>
      <w:r w:rsidRPr="00BB2DCE">
        <w:rPr>
          <w:color w:val="2F5496" w:themeColor="accent1" w:themeShade="BF"/>
        </w:rPr>
        <w:t xml:space="preserve"> https://get.docker.com -o get-docker.sh</w:t>
      </w:r>
    </w:p>
    <w:p w:rsidR="00BB2DCE" w:rsidRPr="00BB2DCE" w:rsidRDefault="00BB2DCE" w:rsidP="00221D0C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# </w:t>
      </w:r>
      <w:proofErr w:type="spellStart"/>
      <w:r w:rsidRPr="00BB2DCE">
        <w:rPr>
          <w:color w:val="2F5496" w:themeColor="accent1" w:themeShade="BF"/>
        </w:rPr>
        <w:t>sh</w:t>
      </w:r>
      <w:proofErr w:type="spellEnd"/>
      <w:r w:rsidRPr="00BB2DCE">
        <w:rPr>
          <w:color w:val="2F5496" w:themeColor="accent1" w:themeShade="BF"/>
        </w:rPr>
        <w:t xml:space="preserve"> get-docker.sh</w:t>
      </w:r>
    </w:p>
    <w:p w:rsidR="00BB2DCE" w:rsidRDefault="00BB2DCE" w:rsidP="00221D0C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# </w:t>
      </w:r>
      <w:proofErr w:type="spellStart"/>
      <w:r w:rsidRPr="00BB2DCE">
        <w:rPr>
          <w:color w:val="2F5496" w:themeColor="accent1" w:themeShade="BF"/>
        </w:rPr>
        <w:t>usermod</w:t>
      </w:r>
      <w:proofErr w:type="spellEnd"/>
      <w:r w:rsidRPr="00BB2DCE">
        <w:rPr>
          <w:color w:val="2F5496" w:themeColor="accent1" w:themeShade="BF"/>
        </w:rPr>
        <w:t xml:space="preserve"> -</w:t>
      </w:r>
      <w:proofErr w:type="spellStart"/>
      <w:r w:rsidRPr="00BB2DCE">
        <w:rPr>
          <w:color w:val="2F5496" w:themeColor="accent1" w:themeShade="BF"/>
        </w:rPr>
        <w:t>aG</w:t>
      </w:r>
      <w:proofErr w:type="spellEnd"/>
      <w:r w:rsidRPr="00BB2DCE">
        <w:rPr>
          <w:color w:val="2F5496" w:themeColor="accent1" w:themeShade="BF"/>
        </w:rPr>
        <w:t xml:space="preserve"> docker your-user</w:t>
      </w:r>
    </w:p>
    <w:p w:rsidR="00221D0C" w:rsidRPr="00BB2DCE" w:rsidRDefault="00221D0C" w:rsidP="00221D0C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Installing kubeadm, </w:t>
      </w:r>
      <w:proofErr w:type="spellStart"/>
      <w:r w:rsidRPr="00BB2DCE">
        <w:rPr>
          <w:color w:val="2F5496" w:themeColor="accent1" w:themeShade="BF"/>
        </w:rPr>
        <w:t>kublet</w:t>
      </w:r>
      <w:proofErr w:type="spellEnd"/>
      <w:r w:rsidRPr="00BB2DCE">
        <w:rPr>
          <w:color w:val="2F5496" w:themeColor="accent1" w:themeShade="BF"/>
        </w:rPr>
        <w:t>, and kubectl</w:t>
      </w:r>
      <w:r w:rsidR="00221D0C">
        <w:rPr>
          <w:color w:val="2F5496" w:themeColor="accent1" w:themeShade="BF"/>
        </w:rPr>
        <w:t xml:space="preserve">. </w:t>
      </w:r>
      <w:r w:rsidRPr="00221D0C">
        <w:rPr>
          <w:color w:val="2F5496" w:themeColor="accent1" w:themeShade="BF"/>
        </w:rPr>
        <w:t>Add the Google repository key.</w:t>
      </w:r>
    </w:p>
    <w:p w:rsidR="00221D0C" w:rsidRPr="00221D0C" w:rsidRDefault="00221D0C" w:rsidP="00221D0C">
      <w:pPr>
        <w:pStyle w:val="ListParagraph"/>
        <w:rPr>
          <w:color w:val="2F5496" w:themeColor="accent1" w:themeShade="BF"/>
        </w:rPr>
      </w:pPr>
    </w:p>
    <w:p w:rsidR="00BB2DCE" w:rsidRDefault="00BB2DCE" w:rsidP="00221D0C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# curl -s https://packages.cloud.google.com/apt/doc/apt-key.gpg | apt-key add -</w:t>
      </w:r>
    </w:p>
    <w:p w:rsidR="00221D0C" w:rsidRPr="00BB2DCE" w:rsidRDefault="00221D0C" w:rsidP="00221D0C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Add the Google repository</w:t>
      </w:r>
    </w:p>
    <w:p w:rsidR="00221D0C" w:rsidRPr="00BB2DCE" w:rsidRDefault="00221D0C" w:rsidP="00221D0C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221D0C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# vim /etc/apt/</w:t>
      </w:r>
      <w:proofErr w:type="spellStart"/>
      <w:r w:rsidRPr="00BB2DCE">
        <w:rPr>
          <w:color w:val="2F5496" w:themeColor="accent1" w:themeShade="BF"/>
        </w:rPr>
        <w:t>sources.list.d</w:t>
      </w:r>
      <w:proofErr w:type="spellEnd"/>
      <w:r w:rsidRPr="00BB2DCE">
        <w:rPr>
          <w:color w:val="2F5496" w:themeColor="accent1" w:themeShade="BF"/>
        </w:rPr>
        <w:t>/</w:t>
      </w:r>
      <w:proofErr w:type="spellStart"/>
      <w:r w:rsidRPr="00BB2DCE">
        <w:rPr>
          <w:color w:val="2F5496" w:themeColor="accent1" w:themeShade="BF"/>
        </w:rPr>
        <w:t>kubernetes.list</w:t>
      </w:r>
      <w:proofErr w:type="spellEnd"/>
    </w:p>
    <w:p w:rsidR="00BB2DCE" w:rsidRDefault="00BB2DCE" w:rsidP="00221D0C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deb http://apt.kubernetes.io kubernetes-</w:t>
      </w:r>
      <w:proofErr w:type="spellStart"/>
      <w:r w:rsidRPr="00BB2DCE">
        <w:rPr>
          <w:color w:val="2F5496" w:themeColor="accent1" w:themeShade="BF"/>
        </w:rPr>
        <w:t>xenial</w:t>
      </w:r>
      <w:proofErr w:type="spellEnd"/>
      <w:r w:rsidRPr="00BB2DCE">
        <w:rPr>
          <w:color w:val="2F5496" w:themeColor="accent1" w:themeShade="BF"/>
        </w:rPr>
        <w:t xml:space="preserve"> main</w:t>
      </w:r>
    </w:p>
    <w:p w:rsidR="00221D0C" w:rsidRPr="00BB2DCE" w:rsidRDefault="00221D0C" w:rsidP="00221D0C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Update the list of packages and install kubelet, kubeadm and kubectl</w:t>
      </w:r>
    </w:p>
    <w:p w:rsidR="00221D0C" w:rsidRPr="00BB2DCE" w:rsidRDefault="00221D0C" w:rsidP="00221D0C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221D0C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# apt-get update</w:t>
      </w:r>
    </w:p>
    <w:p w:rsidR="00BB2DCE" w:rsidRDefault="00BB2DCE" w:rsidP="00221D0C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# apt-get install kubelet kubeadm kubectl</w:t>
      </w:r>
    </w:p>
    <w:p w:rsidR="00221D0C" w:rsidRPr="00BB2DCE" w:rsidRDefault="00221D0C" w:rsidP="00221D0C">
      <w:pPr>
        <w:pStyle w:val="ListParagraph"/>
        <w:rPr>
          <w:color w:val="2F5496" w:themeColor="accent1" w:themeShade="BF"/>
        </w:rPr>
      </w:pPr>
    </w:p>
    <w:p w:rsidR="00221D0C" w:rsidRDefault="00BB2DCE" w:rsidP="004F4225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Disable the swap</w:t>
      </w:r>
    </w:p>
    <w:p w:rsidR="00B06F78" w:rsidRPr="00596568" w:rsidRDefault="00B06F78" w:rsidP="00B06F78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221D0C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# </w:t>
      </w:r>
      <w:proofErr w:type="spellStart"/>
      <w:r w:rsidRPr="00BB2DCE">
        <w:rPr>
          <w:color w:val="2F5496" w:themeColor="accent1" w:themeShade="BF"/>
        </w:rPr>
        <w:t>swapoff</w:t>
      </w:r>
      <w:proofErr w:type="spellEnd"/>
      <w:r w:rsidRPr="00BB2DCE">
        <w:rPr>
          <w:color w:val="2F5496" w:themeColor="accent1" w:themeShade="BF"/>
        </w:rPr>
        <w:t xml:space="preserve"> -a</w:t>
      </w:r>
    </w:p>
    <w:p w:rsidR="00BB2DCE" w:rsidRPr="00221D0C" w:rsidRDefault="00BB2DCE" w:rsidP="00221D0C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# </w:t>
      </w:r>
      <w:proofErr w:type="spellStart"/>
      <w:r w:rsidRPr="00BB2DCE">
        <w:rPr>
          <w:color w:val="2F5496" w:themeColor="accent1" w:themeShade="BF"/>
        </w:rPr>
        <w:t>sed</w:t>
      </w:r>
      <w:proofErr w:type="spellEnd"/>
      <w:r w:rsidRPr="00BB2DCE">
        <w:rPr>
          <w:color w:val="2F5496" w:themeColor="accent1" w:themeShade="BF"/>
        </w:rPr>
        <w:t xml:space="preserve"> -</w:t>
      </w:r>
      <w:proofErr w:type="spellStart"/>
      <w:r w:rsidRPr="00BB2DCE">
        <w:rPr>
          <w:color w:val="2F5496" w:themeColor="accent1" w:themeShade="BF"/>
        </w:rPr>
        <w:t>i</w:t>
      </w:r>
      <w:proofErr w:type="spellEnd"/>
      <w:r w:rsidRPr="00BB2DCE">
        <w:rPr>
          <w:color w:val="2F5496" w:themeColor="accent1" w:themeShade="BF"/>
        </w:rPr>
        <w:t xml:space="preserve"> '/ swap / s/^/#/' /etc/</w:t>
      </w:r>
      <w:proofErr w:type="spellStart"/>
      <w:r w:rsidRPr="00BB2DCE">
        <w:rPr>
          <w:color w:val="2F5496" w:themeColor="accent1" w:themeShade="BF"/>
        </w:rPr>
        <w:t>fstab</w:t>
      </w:r>
      <w:proofErr w:type="spellEnd"/>
    </w:p>
    <w:p w:rsidR="0039637A" w:rsidRPr="00BB2DCE" w:rsidRDefault="0039637A" w:rsidP="00221D0C">
      <w:pPr>
        <w:pStyle w:val="ListParagraph"/>
        <w:rPr>
          <w:color w:val="2F5496" w:themeColor="accent1" w:themeShade="BF"/>
        </w:rPr>
      </w:pPr>
    </w:p>
    <w:p w:rsidR="0039637A" w:rsidRDefault="0039637A" w:rsidP="0039637A">
      <w:pPr>
        <w:pStyle w:val="Heading2"/>
        <w:ind w:left="360"/>
        <w:rPr>
          <w:b/>
          <w:bCs/>
        </w:rPr>
      </w:pPr>
    </w:p>
    <w:p w:rsidR="00BB2DCE" w:rsidRDefault="00BB2DCE" w:rsidP="004F4225">
      <w:pPr>
        <w:pStyle w:val="Heading2"/>
        <w:numPr>
          <w:ilvl w:val="0"/>
          <w:numId w:val="1"/>
        </w:numPr>
        <w:rPr>
          <w:b/>
          <w:bCs/>
        </w:rPr>
      </w:pPr>
      <w:r w:rsidRPr="00BB2DCE">
        <w:rPr>
          <w:b/>
          <w:bCs/>
        </w:rPr>
        <w:t>Initializing the master nodes</w:t>
      </w:r>
    </w:p>
    <w:p w:rsidR="00E054D5" w:rsidRPr="00BB2DCE" w:rsidRDefault="00E054D5" w:rsidP="00E054D5"/>
    <w:p w:rsidR="00BB2DCE" w:rsidRDefault="00BB2DCE" w:rsidP="004F4225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Initializing the Master node 10.10.10.90</w:t>
      </w:r>
    </w:p>
    <w:p w:rsidR="00E054D5" w:rsidRPr="00BB2DCE" w:rsidRDefault="00E054D5" w:rsidP="00E054D5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SSH to the 10.10.10.90 machine</w:t>
      </w:r>
      <w:r w:rsidR="00E054D5">
        <w:rPr>
          <w:color w:val="2F5496" w:themeColor="accent1" w:themeShade="BF"/>
        </w:rPr>
        <w:t xml:space="preserve"> and </w:t>
      </w:r>
      <w:r w:rsidRPr="00BB2DCE">
        <w:rPr>
          <w:color w:val="2F5496" w:themeColor="accent1" w:themeShade="BF"/>
        </w:rPr>
        <w:t>Create the configuration file for kubeadm</w:t>
      </w:r>
    </w:p>
    <w:p w:rsidR="00BD3B83" w:rsidRPr="00BD3B83" w:rsidRDefault="00BD3B83" w:rsidP="00BD3B83">
      <w:pPr>
        <w:pStyle w:val="ListParagraph"/>
        <w:rPr>
          <w:color w:val="2F5496" w:themeColor="accent1" w:themeShade="BF"/>
        </w:rPr>
      </w:pPr>
    </w:p>
    <w:p w:rsidR="00BD3B83" w:rsidRPr="00BB2DCE" w:rsidRDefault="00BD3B83" w:rsidP="00BD3B83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$ vim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config.yaml</w:t>
      </w:r>
      <w:proofErr w:type="spellEnd"/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apiVersion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kubeadm.k8s.io/v1alpha3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kind: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ClusterConfiguration</w:t>
      </w:r>
      <w:proofErr w:type="spellEnd"/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kubernetesVersion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stable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apiServerCertSANs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- 10.10.10.93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controlPlaneEndpoint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"10.10.10.93:6443"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etcd: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external: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endpoints: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- https://10.10.10.90:2379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- https://10.10.10.91:2379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- https://10.10.10.92:2379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caFile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/etc/etcd/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ca.pem</w:t>
      </w:r>
      <w:proofErr w:type="spellEnd"/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certFile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/etc/etcd/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kubernetes.pem</w:t>
      </w:r>
      <w:proofErr w:type="spellEnd"/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keyFile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/etc/etcd/kubernetes-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key.pem</w:t>
      </w:r>
      <w:proofErr w:type="spellEnd"/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networking: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podSubnet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10.30.0.0/24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apiServerExtraArgs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apiserver-count: "3"</w:t>
      </w:r>
    </w:p>
    <w:p w:rsidR="00E974D2" w:rsidRDefault="00E974D2" w:rsidP="00E974D2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Initialize the machine as a master node</w:t>
      </w:r>
    </w:p>
    <w:p w:rsidR="00E974D2" w:rsidRPr="00BB2DCE" w:rsidRDefault="00E974D2" w:rsidP="00E974D2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2151DC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$ sudo kubeadm </w:t>
      </w:r>
      <w:proofErr w:type="spellStart"/>
      <w:r w:rsidRPr="00BB2DCE">
        <w:rPr>
          <w:color w:val="2F5496" w:themeColor="accent1" w:themeShade="BF"/>
        </w:rPr>
        <w:t>init</w:t>
      </w:r>
      <w:proofErr w:type="spellEnd"/>
      <w:r w:rsidRPr="00BB2DCE">
        <w:rPr>
          <w:color w:val="2F5496" w:themeColor="accent1" w:themeShade="BF"/>
        </w:rPr>
        <w:t xml:space="preserve"> --config=</w:t>
      </w:r>
      <w:proofErr w:type="spellStart"/>
      <w:r w:rsidRPr="00BB2DCE">
        <w:rPr>
          <w:color w:val="2F5496" w:themeColor="accent1" w:themeShade="BF"/>
        </w:rPr>
        <w:t>config.yaml</w:t>
      </w:r>
      <w:proofErr w:type="spellEnd"/>
    </w:p>
    <w:p w:rsidR="00E974D2" w:rsidRDefault="00E974D2" w:rsidP="00E974D2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Copy the certificates to the two other masters</w:t>
      </w:r>
    </w:p>
    <w:p w:rsidR="00E974D2" w:rsidRPr="00BB2DCE" w:rsidRDefault="00E974D2" w:rsidP="00E974D2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2151DC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$ sudo </w:t>
      </w:r>
      <w:proofErr w:type="spellStart"/>
      <w:r w:rsidRPr="00BB2DCE">
        <w:rPr>
          <w:color w:val="2F5496" w:themeColor="accent1" w:themeShade="BF"/>
        </w:rPr>
        <w:t>scp</w:t>
      </w:r>
      <w:proofErr w:type="spellEnd"/>
      <w:r w:rsidRPr="00BB2DCE">
        <w:rPr>
          <w:color w:val="2F5496" w:themeColor="accent1" w:themeShade="BF"/>
        </w:rPr>
        <w:t xml:space="preserve"> -r /etc/kubernetes/</w:t>
      </w:r>
      <w:proofErr w:type="spellStart"/>
      <w:r w:rsidRPr="00BB2DCE">
        <w:rPr>
          <w:color w:val="2F5496" w:themeColor="accent1" w:themeShade="BF"/>
        </w:rPr>
        <w:t>pki</w:t>
      </w:r>
      <w:proofErr w:type="spellEnd"/>
      <w:r w:rsidRPr="00BB2DCE">
        <w:rPr>
          <w:color w:val="2F5496" w:themeColor="accent1" w:themeShade="BF"/>
        </w:rPr>
        <w:t xml:space="preserve"> ubuntu@10.10.10.91:~</w:t>
      </w:r>
    </w:p>
    <w:p w:rsidR="00BB2DCE" w:rsidRDefault="00BB2DCE" w:rsidP="002151DC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$ sudo </w:t>
      </w:r>
      <w:proofErr w:type="spellStart"/>
      <w:r w:rsidRPr="00BB2DCE">
        <w:rPr>
          <w:color w:val="2F5496" w:themeColor="accent1" w:themeShade="BF"/>
        </w:rPr>
        <w:t>scp</w:t>
      </w:r>
      <w:proofErr w:type="spellEnd"/>
      <w:r w:rsidRPr="00BB2DCE">
        <w:rPr>
          <w:color w:val="2F5496" w:themeColor="accent1" w:themeShade="BF"/>
        </w:rPr>
        <w:t xml:space="preserve"> -r /etc/kubernetes/</w:t>
      </w:r>
      <w:proofErr w:type="spellStart"/>
      <w:r w:rsidRPr="00BB2DCE">
        <w:rPr>
          <w:color w:val="2F5496" w:themeColor="accent1" w:themeShade="BF"/>
        </w:rPr>
        <w:t>pki</w:t>
      </w:r>
      <w:proofErr w:type="spellEnd"/>
      <w:r w:rsidRPr="00BB2DCE">
        <w:rPr>
          <w:color w:val="2F5496" w:themeColor="accent1" w:themeShade="BF"/>
        </w:rPr>
        <w:t xml:space="preserve"> </w:t>
      </w:r>
      <w:hyperlink r:id="rId9" w:history="1">
        <w:r w:rsidR="00281A52" w:rsidRPr="00BB2DCE">
          <w:rPr>
            <w:rStyle w:val="Hyperlink"/>
          </w:rPr>
          <w:t>ubuntu@10.10.10.92:~</w:t>
        </w:r>
      </w:hyperlink>
    </w:p>
    <w:p w:rsidR="00281A52" w:rsidRPr="00BB2DCE" w:rsidRDefault="00281A52" w:rsidP="002151DC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Initializing the 2nd master node 10.10.10.91</w:t>
      </w:r>
      <w:r w:rsidR="00281A52">
        <w:rPr>
          <w:color w:val="2F5496" w:themeColor="accent1" w:themeShade="BF"/>
        </w:rPr>
        <w:t xml:space="preserve">. </w:t>
      </w:r>
      <w:r w:rsidRPr="00281A52">
        <w:rPr>
          <w:color w:val="2F5496" w:themeColor="accent1" w:themeShade="BF"/>
        </w:rPr>
        <w:t xml:space="preserve">SSH to the 10.10.10.91 </w:t>
      </w:r>
      <w:proofErr w:type="spellStart"/>
      <w:r w:rsidRPr="00281A52">
        <w:rPr>
          <w:color w:val="2F5496" w:themeColor="accent1" w:themeShade="BF"/>
        </w:rPr>
        <w:t>machine.Remove</w:t>
      </w:r>
      <w:proofErr w:type="spellEnd"/>
      <w:r w:rsidRPr="00281A52">
        <w:rPr>
          <w:color w:val="2F5496" w:themeColor="accent1" w:themeShade="BF"/>
        </w:rPr>
        <w:t xml:space="preserve"> the apiserver.crt and </w:t>
      </w:r>
      <w:proofErr w:type="spellStart"/>
      <w:r w:rsidRPr="00281A52">
        <w:rPr>
          <w:color w:val="2F5496" w:themeColor="accent1" w:themeShade="BF"/>
        </w:rPr>
        <w:t>apiserver.key</w:t>
      </w:r>
      <w:proofErr w:type="spellEnd"/>
      <w:r w:rsidRPr="00281A52">
        <w:rPr>
          <w:color w:val="2F5496" w:themeColor="accent1" w:themeShade="BF"/>
        </w:rPr>
        <w:t>.</w:t>
      </w:r>
    </w:p>
    <w:p w:rsidR="00281A52" w:rsidRPr="00281A52" w:rsidRDefault="00281A52" w:rsidP="00281A52">
      <w:pPr>
        <w:pStyle w:val="ListParagraph"/>
        <w:rPr>
          <w:color w:val="2F5496" w:themeColor="accent1" w:themeShade="BF"/>
        </w:rPr>
      </w:pPr>
    </w:p>
    <w:p w:rsidR="00BB2DCE" w:rsidRDefault="00BB2DCE" w:rsidP="00281A52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$ rm ~/</w:t>
      </w:r>
      <w:proofErr w:type="spellStart"/>
      <w:r w:rsidRPr="00BB2DCE">
        <w:rPr>
          <w:color w:val="2F5496" w:themeColor="accent1" w:themeShade="BF"/>
        </w:rPr>
        <w:t>pki</w:t>
      </w:r>
      <w:proofErr w:type="spellEnd"/>
      <w:r w:rsidRPr="00BB2DCE">
        <w:rPr>
          <w:color w:val="2F5496" w:themeColor="accent1" w:themeShade="BF"/>
        </w:rPr>
        <w:t>/apiserver.*</w:t>
      </w:r>
    </w:p>
    <w:p w:rsidR="00281A52" w:rsidRPr="00BB2DCE" w:rsidRDefault="00281A52" w:rsidP="00281A52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BB2DCE">
        <w:rPr>
          <w:rFonts w:ascii="Helvetica Neue" w:hAnsi="Helvetica Neue"/>
          <w:color w:val="606C71"/>
          <w:sz w:val="26"/>
          <w:szCs w:val="26"/>
        </w:rPr>
        <w:t xml:space="preserve">3- </w:t>
      </w:r>
      <w:r w:rsidRPr="00BB2DCE">
        <w:rPr>
          <w:color w:val="2F5496" w:themeColor="accent1" w:themeShade="BF"/>
        </w:rPr>
        <w:t>Move the certificates to the /etc/kubernetes directory</w:t>
      </w:r>
    </w:p>
    <w:p w:rsidR="00281A52" w:rsidRPr="00BB2DCE" w:rsidRDefault="00281A52" w:rsidP="00281A52">
      <w:pPr>
        <w:pStyle w:val="ListParagraph"/>
        <w:rPr>
          <w:color w:val="2F5496" w:themeColor="accent1" w:themeShade="BF"/>
        </w:rPr>
      </w:pPr>
    </w:p>
    <w:p w:rsidR="00BB2DCE" w:rsidRDefault="00BB2DCE" w:rsidP="00281A52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$ sudo mv ~/</w:t>
      </w:r>
      <w:proofErr w:type="spellStart"/>
      <w:r w:rsidRPr="00BB2DCE">
        <w:rPr>
          <w:color w:val="2F5496" w:themeColor="accent1" w:themeShade="BF"/>
        </w:rPr>
        <w:t>pki</w:t>
      </w:r>
      <w:proofErr w:type="spellEnd"/>
      <w:r w:rsidRPr="00BB2DCE">
        <w:rPr>
          <w:color w:val="2F5496" w:themeColor="accent1" w:themeShade="BF"/>
        </w:rPr>
        <w:t xml:space="preserve"> /etc/kubernetes/</w:t>
      </w:r>
    </w:p>
    <w:p w:rsidR="00281A52" w:rsidRPr="00BB2DCE" w:rsidRDefault="00281A52" w:rsidP="00281A52">
      <w:pPr>
        <w:pStyle w:val="ListParagraph"/>
        <w:rPr>
          <w:color w:val="2F5496" w:themeColor="accent1" w:themeShade="BF"/>
        </w:rPr>
      </w:pPr>
    </w:p>
    <w:p w:rsidR="00281A52" w:rsidRDefault="00BB2DCE" w:rsidP="004F4225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Create the configuration file for kubeadm</w:t>
      </w:r>
    </w:p>
    <w:p w:rsidR="00281A52" w:rsidRPr="00281A52" w:rsidRDefault="00281A52" w:rsidP="00281A52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$ vim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config.yaml</w:t>
      </w:r>
      <w:proofErr w:type="spellEnd"/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apiVersion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kubeadm.k8s.io/v1alpha3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kind: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ClusterConfiguration</w:t>
      </w:r>
      <w:proofErr w:type="spellEnd"/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kubernetesVersion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stable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apiServerCertSANs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lastRenderedPageBreak/>
        <w:t>- 10.10.10.93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controlPlaneEndpoint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"10.10.10.93:6443"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etcd: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external: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endpoints: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- https://10.10.10.90:2379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- https://10.10.10.91:2379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- https://10.10.10.92:2379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caFile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/etc/etcd/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ca.pem</w:t>
      </w:r>
      <w:proofErr w:type="spellEnd"/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certFile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/etc/etcd/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kubernetes.pem</w:t>
      </w:r>
      <w:proofErr w:type="spellEnd"/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keyFile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/etc/etcd/kubernetes-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key.pem</w:t>
      </w:r>
      <w:proofErr w:type="spellEnd"/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networking: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podSubnet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10.30.0.0/24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apiServerExtraArgs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apiserver-count: "3"</w:t>
      </w:r>
    </w:p>
    <w:p w:rsidR="00DC2849" w:rsidRDefault="00DC2849" w:rsidP="00DC2849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4F4225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Initialize the machine as a master node</w:t>
      </w:r>
    </w:p>
    <w:p w:rsidR="00BB2DCE" w:rsidRDefault="00BB2DCE" w:rsidP="0004413E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 $ sudo kubeadm </w:t>
      </w:r>
      <w:proofErr w:type="spellStart"/>
      <w:r w:rsidRPr="00BB2DCE">
        <w:rPr>
          <w:color w:val="2F5496" w:themeColor="accent1" w:themeShade="BF"/>
        </w:rPr>
        <w:t>init</w:t>
      </w:r>
      <w:proofErr w:type="spellEnd"/>
      <w:r w:rsidRPr="00BB2DCE">
        <w:rPr>
          <w:color w:val="2F5496" w:themeColor="accent1" w:themeShade="BF"/>
        </w:rPr>
        <w:t xml:space="preserve"> --config=</w:t>
      </w:r>
      <w:proofErr w:type="spellStart"/>
      <w:r w:rsidRPr="00BB2DCE">
        <w:rPr>
          <w:color w:val="2F5496" w:themeColor="accent1" w:themeShade="BF"/>
        </w:rPr>
        <w:t>config.yaml</w:t>
      </w:r>
      <w:proofErr w:type="spellEnd"/>
    </w:p>
    <w:p w:rsidR="00DC2849" w:rsidRPr="00BB2DCE" w:rsidRDefault="00DC2849" w:rsidP="0004413E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Initializing the 3rd master node 10.10.10.92 1- SSH to the 10.10.10.92 </w:t>
      </w:r>
      <w:proofErr w:type="spellStart"/>
      <w:r w:rsidRPr="00BB2DCE">
        <w:rPr>
          <w:color w:val="2F5496" w:themeColor="accent1" w:themeShade="BF"/>
        </w:rPr>
        <w:t>machine.</w:t>
      </w:r>
      <w:r w:rsidRPr="00BB727B">
        <w:rPr>
          <w:color w:val="2F5496" w:themeColor="accent1" w:themeShade="BF"/>
        </w:rPr>
        <w:t>Remove</w:t>
      </w:r>
      <w:proofErr w:type="spellEnd"/>
      <w:r w:rsidRPr="00BB727B">
        <w:rPr>
          <w:color w:val="2F5496" w:themeColor="accent1" w:themeShade="BF"/>
        </w:rPr>
        <w:t xml:space="preserve"> the apiserver.crt and </w:t>
      </w:r>
      <w:proofErr w:type="spellStart"/>
      <w:r w:rsidRPr="00BB727B">
        <w:rPr>
          <w:color w:val="2F5496" w:themeColor="accent1" w:themeShade="BF"/>
        </w:rPr>
        <w:t>apiserver.key</w:t>
      </w:r>
      <w:proofErr w:type="spellEnd"/>
    </w:p>
    <w:p w:rsidR="00BB727B" w:rsidRPr="00BB727B" w:rsidRDefault="00BB727B" w:rsidP="00BB727B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04413E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 $ rm ~/</w:t>
      </w:r>
      <w:proofErr w:type="spellStart"/>
      <w:r w:rsidRPr="00BB2DCE">
        <w:rPr>
          <w:color w:val="2F5496" w:themeColor="accent1" w:themeShade="BF"/>
        </w:rPr>
        <w:t>pki</w:t>
      </w:r>
      <w:proofErr w:type="spellEnd"/>
      <w:r w:rsidRPr="00BB2DCE">
        <w:rPr>
          <w:color w:val="2F5496" w:themeColor="accent1" w:themeShade="BF"/>
        </w:rPr>
        <w:t>/apiserver.*</w:t>
      </w:r>
      <w:r w:rsidR="00890E80">
        <w:rPr>
          <w:color w:val="2F5496" w:themeColor="accent1" w:themeShade="BF"/>
        </w:rPr>
        <w:br/>
      </w:r>
    </w:p>
    <w:p w:rsidR="00BB2DCE" w:rsidRDefault="00BB2DCE" w:rsidP="004F4225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Move the certificates to the /etc/kubernetes director</w:t>
      </w:r>
      <w:r w:rsidR="0021588D">
        <w:rPr>
          <w:color w:val="2F5496" w:themeColor="accent1" w:themeShade="BF"/>
        </w:rPr>
        <w:t>y</w:t>
      </w:r>
    </w:p>
    <w:p w:rsidR="0021588D" w:rsidRPr="00BB2DCE" w:rsidRDefault="0021588D" w:rsidP="0021588D">
      <w:pPr>
        <w:pStyle w:val="ListParagraph"/>
        <w:rPr>
          <w:color w:val="2F5496" w:themeColor="accent1" w:themeShade="BF"/>
        </w:rPr>
      </w:pPr>
    </w:p>
    <w:p w:rsidR="00BB2DCE" w:rsidRDefault="00BB2DCE" w:rsidP="0004413E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 $ sudo mv ~/</w:t>
      </w:r>
      <w:proofErr w:type="spellStart"/>
      <w:r w:rsidRPr="00BB2DCE">
        <w:rPr>
          <w:color w:val="2F5496" w:themeColor="accent1" w:themeShade="BF"/>
        </w:rPr>
        <w:t>pki</w:t>
      </w:r>
      <w:proofErr w:type="spellEnd"/>
      <w:r w:rsidRPr="00BB2DCE">
        <w:rPr>
          <w:color w:val="2F5496" w:themeColor="accent1" w:themeShade="BF"/>
        </w:rPr>
        <w:t xml:space="preserve"> /etc/kubernetes/</w:t>
      </w:r>
    </w:p>
    <w:p w:rsidR="006F623E" w:rsidRPr="00BB2DCE" w:rsidRDefault="006F623E" w:rsidP="0004413E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Create the configuration file for kubeadm</w:t>
      </w:r>
    </w:p>
    <w:p w:rsidR="005175A7" w:rsidRPr="00BB2DCE" w:rsidRDefault="005175A7" w:rsidP="005175A7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$ vim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config.yaml</w:t>
      </w:r>
      <w:proofErr w:type="spellEnd"/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apiVersion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kubeadm.k8s.io/v1alpha3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kind: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ClusterConfiguration</w:t>
      </w:r>
      <w:proofErr w:type="spellEnd"/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kubernetesVersion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stable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apiServerCertSANs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- 10.10.10.93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controlPlaneEndpoint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"10.10.10.93:6443"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etcd: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external: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endpoints: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- https://10.10.10.90:2379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- https://10.10.10.91:2379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- https://10.10.10.92:2379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caFile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/etc/etcd/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ca.pem</w:t>
      </w:r>
      <w:proofErr w:type="spellEnd"/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certFile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/etc/etcd/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kubernetes.pem</w:t>
      </w:r>
      <w:proofErr w:type="spellEnd"/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keyFile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/etc/etcd/kubernetes-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key.pem</w:t>
      </w:r>
      <w:proofErr w:type="spellEnd"/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networking: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podSubnet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 10.30.0.0/24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proofErr w:type="spellStart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apiServerExtraArgs</w:t>
      </w:r>
      <w:proofErr w:type="spellEnd"/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>:</w:t>
      </w:r>
    </w:p>
    <w:p w:rsidR="00BB2DCE" w:rsidRPr="00BB2DCE" w:rsidRDefault="00BB2DCE" w:rsidP="0059656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</w:pPr>
      <w:r w:rsidRPr="00BB2DCE">
        <w:rPr>
          <w:rFonts w:ascii="Consolas" w:hAnsi="Consolas" w:cs="Consolas"/>
          <w:color w:val="567482"/>
          <w:sz w:val="20"/>
          <w:szCs w:val="20"/>
          <w:bdr w:val="none" w:sz="0" w:space="0" w:color="auto" w:frame="1"/>
        </w:rPr>
        <w:t xml:space="preserve">  apiserver-count: "3"</w:t>
      </w:r>
    </w:p>
    <w:p w:rsidR="00644A0A" w:rsidRDefault="00644A0A" w:rsidP="00644A0A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Initialize the machine as a master node</w:t>
      </w:r>
    </w:p>
    <w:p w:rsidR="00101252" w:rsidRPr="00BB2DCE" w:rsidRDefault="00101252" w:rsidP="00101252">
      <w:pPr>
        <w:pStyle w:val="ListParagraph"/>
        <w:rPr>
          <w:color w:val="2F5496" w:themeColor="accent1" w:themeShade="BF"/>
        </w:rPr>
      </w:pPr>
    </w:p>
    <w:p w:rsidR="00BB2DCE" w:rsidRDefault="00BB2DCE" w:rsidP="0004413E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  $ sudo kubeadm </w:t>
      </w:r>
      <w:proofErr w:type="spellStart"/>
      <w:r w:rsidRPr="00BB2DCE">
        <w:rPr>
          <w:color w:val="2F5496" w:themeColor="accent1" w:themeShade="BF"/>
        </w:rPr>
        <w:t>init</w:t>
      </w:r>
      <w:proofErr w:type="spellEnd"/>
      <w:r w:rsidRPr="00BB2DCE">
        <w:rPr>
          <w:color w:val="2F5496" w:themeColor="accent1" w:themeShade="BF"/>
        </w:rPr>
        <w:t xml:space="preserve"> --config=</w:t>
      </w:r>
      <w:proofErr w:type="spellStart"/>
      <w:r w:rsidRPr="00BB2DCE">
        <w:rPr>
          <w:color w:val="2F5496" w:themeColor="accent1" w:themeShade="BF"/>
        </w:rPr>
        <w:t>config.yaml</w:t>
      </w:r>
      <w:proofErr w:type="spellEnd"/>
    </w:p>
    <w:p w:rsidR="004A3F29" w:rsidRDefault="004A3F29" w:rsidP="0004413E">
      <w:pPr>
        <w:pStyle w:val="ListParagraph"/>
        <w:rPr>
          <w:color w:val="2F5496" w:themeColor="accent1" w:themeShade="BF"/>
        </w:rPr>
      </w:pPr>
    </w:p>
    <w:p w:rsidR="004A3F29" w:rsidRPr="00BB2DCE" w:rsidRDefault="004A3F29" w:rsidP="0004413E">
      <w:pPr>
        <w:pStyle w:val="ListParagraph"/>
        <w:rPr>
          <w:color w:val="2F5496" w:themeColor="accent1" w:themeShade="BF"/>
        </w:rPr>
      </w:pPr>
    </w:p>
    <w:p w:rsidR="004A3F29" w:rsidRDefault="004A3F29" w:rsidP="004F4225">
      <w:pPr>
        <w:pStyle w:val="Heading2"/>
        <w:numPr>
          <w:ilvl w:val="0"/>
          <w:numId w:val="1"/>
        </w:numPr>
        <w:rPr>
          <w:b/>
          <w:bCs/>
        </w:rPr>
      </w:pPr>
      <w:r w:rsidRPr="004A3F29">
        <w:rPr>
          <w:b/>
          <w:bCs/>
        </w:rPr>
        <w:lastRenderedPageBreak/>
        <w:t>Joining the worker nodes</w:t>
      </w:r>
      <w:r w:rsidR="008735B6">
        <w:rPr>
          <w:b/>
          <w:bCs/>
        </w:rPr>
        <w:t xml:space="preserve"> to the cluster</w:t>
      </w:r>
    </w:p>
    <w:p w:rsidR="004A3F29" w:rsidRPr="004A3F29" w:rsidRDefault="004A3F29" w:rsidP="004A3F29"/>
    <w:p w:rsidR="00BB2DCE" w:rsidRPr="004A3F29" w:rsidRDefault="00BB2DCE" w:rsidP="004F4225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2F5496" w:themeColor="accent1" w:themeShade="BF"/>
          <w:sz w:val="26"/>
          <w:szCs w:val="26"/>
        </w:rPr>
      </w:pPr>
      <w:r w:rsidRPr="004A3F29">
        <w:rPr>
          <w:color w:val="2F5496" w:themeColor="accent1" w:themeShade="BF"/>
        </w:rPr>
        <w:t>Execute the “kubeadm join” command that you copied from the last step of the initialization of the masters.</w:t>
      </w:r>
    </w:p>
    <w:p w:rsidR="004A3F29" w:rsidRPr="004A3F29" w:rsidRDefault="004A3F29" w:rsidP="004A3F29">
      <w:pPr>
        <w:pStyle w:val="ListParagraph"/>
        <w:rPr>
          <w:rFonts w:asciiTheme="majorHAnsi" w:hAnsiTheme="majorHAnsi"/>
          <w:b/>
          <w:bCs/>
          <w:color w:val="2F5496" w:themeColor="accent1" w:themeShade="BF"/>
          <w:sz w:val="26"/>
          <w:szCs w:val="26"/>
        </w:rPr>
      </w:pPr>
    </w:p>
    <w:p w:rsidR="00BB2DCE" w:rsidRDefault="00BB2DCE" w:rsidP="0004413E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$ sudo kubeadm join 10.10.40.93:6443 --token [</w:t>
      </w:r>
      <w:proofErr w:type="spellStart"/>
      <w:r w:rsidRPr="00BB2DCE">
        <w:rPr>
          <w:color w:val="2F5496" w:themeColor="accent1" w:themeShade="BF"/>
        </w:rPr>
        <w:t>your_token</w:t>
      </w:r>
      <w:proofErr w:type="spellEnd"/>
      <w:r w:rsidRPr="00BB2DCE">
        <w:rPr>
          <w:color w:val="2F5496" w:themeColor="accent1" w:themeShade="BF"/>
        </w:rPr>
        <w:t>] --discovery-token-ca-cert-hash sha256:[</w:t>
      </w:r>
      <w:proofErr w:type="spellStart"/>
      <w:r w:rsidRPr="00BB2DCE">
        <w:rPr>
          <w:color w:val="2F5496" w:themeColor="accent1" w:themeShade="BF"/>
        </w:rPr>
        <w:t>your_token_ca_cert_hash</w:t>
      </w:r>
      <w:proofErr w:type="spellEnd"/>
      <w:r w:rsidRPr="00BB2DCE">
        <w:rPr>
          <w:color w:val="2F5496" w:themeColor="accent1" w:themeShade="BF"/>
        </w:rPr>
        <w:t>]</w:t>
      </w:r>
    </w:p>
    <w:p w:rsidR="00A11FB1" w:rsidRPr="00BB2DCE" w:rsidRDefault="00A11FB1" w:rsidP="0004413E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8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Run same command on worker node 101 and 102</w:t>
      </w:r>
    </w:p>
    <w:p w:rsidR="008735B6" w:rsidRPr="00BB2DCE" w:rsidRDefault="008735B6" w:rsidP="008735B6">
      <w:pPr>
        <w:pStyle w:val="ListParagraph"/>
        <w:rPr>
          <w:color w:val="2F5496" w:themeColor="accent1" w:themeShade="BF"/>
        </w:rPr>
      </w:pPr>
    </w:p>
    <w:p w:rsidR="00BB2DCE" w:rsidRDefault="008735B6" w:rsidP="004F4225">
      <w:pPr>
        <w:pStyle w:val="Heading2"/>
        <w:numPr>
          <w:ilvl w:val="0"/>
          <w:numId w:val="1"/>
        </w:numPr>
        <w:rPr>
          <w:b/>
          <w:bCs/>
        </w:rPr>
      </w:pPr>
      <w:r w:rsidRPr="008735B6">
        <w:rPr>
          <w:b/>
          <w:bCs/>
        </w:rPr>
        <w:t>Verifying the cluster status</w:t>
      </w:r>
    </w:p>
    <w:p w:rsidR="008735B6" w:rsidRPr="00BB2DCE" w:rsidRDefault="008735B6" w:rsidP="008735B6"/>
    <w:p w:rsidR="00BB2DCE" w:rsidRDefault="00BB2DCE" w:rsidP="0004413E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  $ sudo kubectl --</w:t>
      </w:r>
      <w:proofErr w:type="spellStart"/>
      <w:r w:rsidRPr="00BB2DCE">
        <w:rPr>
          <w:color w:val="2F5496" w:themeColor="accent1" w:themeShade="BF"/>
        </w:rPr>
        <w:t>kubeconfig</w:t>
      </w:r>
      <w:proofErr w:type="spellEnd"/>
      <w:r w:rsidRPr="00BB2DCE">
        <w:rPr>
          <w:color w:val="2F5496" w:themeColor="accent1" w:themeShade="BF"/>
        </w:rPr>
        <w:t xml:space="preserve"> /etc/kubernetes/</w:t>
      </w:r>
      <w:proofErr w:type="spellStart"/>
      <w:r w:rsidRPr="00BB2DCE">
        <w:rPr>
          <w:color w:val="2F5496" w:themeColor="accent1" w:themeShade="BF"/>
        </w:rPr>
        <w:t>admin.conf</w:t>
      </w:r>
      <w:proofErr w:type="spellEnd"/>
      <w:r w:rsidRPr="00BB2DCE">
        <w:rPr>
          <w:color w:val="2F5496" w:themeColor="accent1" w:themeShade="BF"/>
        </w:rPr>
        <w:t xml:space="preserve"> get nodes</w:t>
      </w:r>
    </w:p>
    <w:p w:rsidR="008735B6" w:rsidRPr="00BB2DCE" w:rsidRDefault="008735B6" w:rsidP="0004413E">
      <w:pPr>
        <w:pStyle w:val="ListParagraph"/>
        <w:rPr>
          <w:color w:val="2F5496" w:themeColor="accent1" w:themeShade="BF"/>
        </w:rPr>
      </w:pPr>
    </w:p>
    <w:p w:rsidR="008735B6" w:rsidRDefault="00BB2DCE" w:rsidP="004F4225">
      <w:pPr>
        <w:pStyle w:val="Heading2"/>
        <w:numPr>
          <w:ilvl w:val="0"/>
          <w:numId w:val="1"/>
        </w:numPr>
        <w:rPr>
          <w:b/>
          <w:bCs/>
        </w:rPr>
      </w:pPr>
      <w:r w:rsidRPr="00BB2DCE">
        <w:rPr>
          <w:b/>
          <w:bCs/>
        </w:rPr>
        <w:t>Configuring kubectl on the client machine</w:t>
      </w:r>
    </w:p>
    <w:p w:rsidR="008735B6" w:rsidRPr="008735B6" w:rsidRDefault="008735B6" w:rsidP="008735B6"/>
    <w:p w:rsidR="00BB2DCE" w:rsidRDefault="00BB2DCE" w:rsidP="004F4225">
      <w:pPr>
        <w:pStyle w:val="ListParagraph"/>
        <w:numPr>
          <w:ilvl w:val="0"/>
          <w:numId w:val="10"/>
        </w:numPr>
        <w:rPr>
          <w:color w:val="2F5496" w:themeColor="accent1" w:themeShade="BF"/>
        </w:rPr>
      </w:pPr>
      <w:r w:rsidRPr="008735B6">
        <w:rPr>
          <w:color w:val="2F5496" w:themeColor="accent1" w:themeShade="BF"/>
        </w:rPr>
        <w:t>SSH to one of the master node. 10.10.10.90</w:t>
      </w:r>
      <w:r w:rsidR="008735B6">
        <w:rPr>
          <w:color w:val="2F5496" w:themeColor="accent1" w:themeShade="BF"/>
        </w:rPr>
        <w:t xml:space="preserve"> and </w:t>
      </w:r>
      <w:proofErr w:type="spellStart"/>
      <w:r w:rsidR="008735B6">
        <w:rPr>
          <w:color w:val="2F5496" w:themeColor="accent1" w:themeShade="BF"/>
        </w:rPr>
        <w:t>s</w:t>
      </w:r>
      <w:r w:rsidRPr="008735B6">
        <w:rPr>
          <w:color w:val="2F5496" w:themeColor="accent1" w:themeShade="BF"/>
        </w:rPr>
        <w:t>dd</w:t>
      </w:r>
      <w:proofErr w:type="spellEnd"/>
      <w:r w:rsidRPr="008735B6">
        <w:rPr>
          <w:color w:val="2F5496" w:themeColor="accent1" w:themeShade="BF"/>
        </w:rPr>
        <w:t xml:space="preserve"> permissions to the </w:t>
      </w:r>
      <w:proofErr w:type="spellStart"/>
      <w:r w:rsidRPr="008735B6">
        <w:rPr>
          <w:color w:val="2F5496" w:themeColor="accent1" w:themeShade="BF"/>
        </w:rPr>
        <w:t>admin.conf</w:t>
      </w:r>
      <w:proofErr w:type="spellEnd"/>
      <w:r w:rsidRPr="008735B6">
        <w:rPr>
          <w:color w:val="2F5496" w:themeColor="accent1" w:themeShade="BF"/>
        </w:rPr>
        <w:t xml:space="preserve"> file</w:t>
      </w:r>
    </w:p>
    <w:p w:rsidR="008735B6" w:rsidRPr="008735B6" w:rsidRDefault="008735B6" w:rsidP="008735B6">
      <w:pPr>
        <w:pStyle w:val="ListParagraph"/>
        <w:rPr>
          <w:color w:val="2F5496" w:themeColor="accent1" w:themeShade="BF"/>
        </w:rPr>
      </w:pPr>
    </w:p>
    <w:p w:rsidR="00BB2DCE" w:rsidRDefault="00BB2DCE" w:rsidP="008735B6">
      <w:pPr>
        <w:pStyle w:val="ListParagraph"/>
        <w:rPr>
          <w:color w:val="2F5496" w:themeColor="accent1" w:themeShade="BF"/>
        </w:rPr>
      </w:pPr>
      <w:r w:rsidRPr="008735B6">
        <w:rPr>
          <w:color w:val="2F5496" w:themeColor="accent1" w:themeShade="BF"/>
        </w:rPr>
        <w:t xml:space="preserve">$ sudo </w:t>
      </w:r>
      <w:proofErr w:type="spellStart"/>
      <w:r w:rsidRPr="008735B6">
        <w:rPr>
          <w:color w:val="2F5496" w:themeColor="accent1" w:themeShade="BF"/>
        </w:rPr>
        <w:t>chmod</w:t>
      </w:r>
      <w:proofErr w:type="spellEnd"/>
      <w:r w:rsidRPr="008735B6">
        <w:rPr>
          <w:color w:val="2F5496" w:themeColor="accent1" w:themeShade="BF"/>
        </w:rPr>
        <w:t xml:space="preserve"> +r /etc/kubernetes/</w:t>
      </w:r>
      <w:proofErr w:type="spellStart"/>
      <w:r w:rsidRPr="008735B6">
        <w:rPr>
          <w:color w:val="2F5496" w:themeColor="accent1" w:themeShade="BF"/>
        </w:rPr>
        <w:t>admin.conf</w:t>
      </w:r>
      <w:proofErr w:type="spellEnd"/>
    </w:p>
    <w:p w:rsidR="006B6DA9" w:rsidRPr="008735B6" w:rsidRDefault="006B6DA9" w:rsidP="008735B6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10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From the client machine, copy the configuration file</w:t>
      </w:r>
    </w:p>
    <w:p w:rsidR="006B6DA9" w:rsidRPr="00BB2DCE" w:rsidRDefault="006B6DA9" w:rsidP="006B6DA9">
      <w:pPr>
        <w:pStyle w:val="ListParagraph"/>
        <w:rPr>
          <w:color w:val="2F5496" w:themeColor="accent1" w:themeShade="BF"/>
        </w:rPr>
      </w:pPr>
    </w:p>
    <w:p w:rsidR="00BB2DCE" w:rsidRDefault="00BB2DCE" w:rsidP="0004413E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$ </w:t>
      </w:r>
      <w:proofErr w:type="spellStart"/>
      <w:r w:rsidRPr="00BB2DCE">
        <w:rPr>
          <w:color w:val="2F5496" w:themeColor="accent1" w:themeShade="BF"/>
        </w:rPr>
        <w:t>scp</w:t>
      </w:r>
      <w:proofErr w:type="spellEnd"/>
      <w:r w:rsidRPr="00BB2DCE">
        <w:rPr>
          <w:color w:val="2F5496" w:themeColor="accent1" w:themeShade="BF"/>
        </w:rPr>
        <w:t xml:space="preserve"> ubuntu@10.10.10.90:/etc/kubernetes/</w:t>
      </w:r>
      <w:proofErr w:type="spellStart"/>
      <w:r w:rsidRPr="00BB2DCE">
        <w:rPr>
          <w:color w:val="2F5496" w:themeColor="accent1" w:themeShade="BF"/>
        </w:rPr>
        <w:t>admin.conf</w:t>
      </w:r>
      <w:proofErr w:type="spellEnd"/>
      <w:r w:rsidRPr="00BB2DCE">
        <w:rPr>
          <w:color w:val="2F5496" w:themeColor="accent1" w:themeShade="BF"/>
        </w:rPr>
        <w:t xml:space="preserve"> .</w:t>
      </w:r>
    </w:p>
    <w:p w:rsidR="006B6DA9" w:rsidRPr="00BB2DCE" w:rsidRDefault="006B6DA9" w:rsidP="0004413E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10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Create and configure the kubectl configuration directory</w:t>
      </w:r>
    </w:p>
    <w:p w:rsidR="006B6DA9" w:rsidRPr="00BB2DCE" w:rsidRDefault="006B6DA9" w:rsidP="006B6DA9">
      <w:pPr>
        <w:pStyle w:val="ListParagraph"/>
        <w:rPr>
          <w:color w:val="2F5496" w:themeColor="accent1" w:themeShade="BF"/>
        </w:rPr>
      </w:pPr>
    </w:p>
    <w:p w:rsidR="00BB2DCE" w:rsidRPr="00BB2DCE" w:rsidRDefault="00BB2DCE" w:rsidP="0004413E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$ </w:t>
      </w:r>
      <w:proofErr w:type="spellStart"/>
      <w:r w:rsidRPr="00BB2DCE">
        <w:rPr>
          <w:color w:val="2F5496" w:themeColor="accent1" w:themeShade="BF"/>
        </w:rPr>
        <w:t>mkdir</w:t>
      </w:r>
      <w:proofErr w:type="spellEnd"/>
      <w:r w:rsidRPr="00BB2DCE">
        <w:rPr>
          <w:color w:val="2F5496" w:themeColor="accent1" w:themeShade="BF"/>
        </w:rPr>
        <w:t xml:space="preserve"> ~/.kube</w:t>
      </w:r>
    </w:p>
    <w:p w:rsidR="00BB2DCE" w:rsidRPr="00BB2DCE" w:rsidRDefault="00BB2DCE" w:rsidP="0004413E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$ mv </w:t>
      </w:r>
      <w:proofErr w:type="spellStart"/>
      <w:r w:rsidRPr="00BB2DCE">
        <w:rPr>
          <w:color w:val="2F5496" w:themeColor="accent1" w:themeShade="BF"/>
        </w:rPr>
        <w:t>admin.conf</w:t>
      </w:r>
      <w:proofErr w:type="spellEnd"/>
      <w:r w:rsidRPr="00BB2DCE">
        <w:rPr>
          <w:color w:val="2F5496" w:themeColor="accent1" w:themeShade="BF"/>
        </w:rPr>
        <w:t xml:space="preserve"> ~/.kube/config</w:t>
      </w:r>
    </w:p>
    <w:p w:rsidR="00BB2DCE" w:rsidRDefault="00BB2DCE" w:rsidP="0004413E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$ </w:t>
      </w:r>
      <w:proofErr w:type="spellStart"/>
      <w:r w:rsidRPr="00BB2DCE">
        <w:rPr>
          <w:color w:val="2F5496" w:themeColor="accent1" w:themeShade="BF"/>
        </w:rPr>
        <w:t>chmod</w:t>
      </w:r>
      <w:proofErr w:type="spellEnd"/>
      <w:r w:rsidRPr="00BB2DCE">
        <w:rPr>
          <w:color w:val="2F5496" w:themeColor="accent1" w:themeShade="BF"/>
        </w:rPr>
        <w:t xml:space="preserve"> 600 ~/.kube/config</w:t>
      </w:r>
    </w:p>
    <w:p w:rsidR="006B6DA9" w:rsidRPr="00BB2DCE" w:rsidRDefault="006B6DA9" w:rsidP="0004413E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10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Go back to the SSH session on the master and change back the permissions of the configuration file</w:t>
      </w:r>
    </w:p>
    <w:p w:rsidR="006B6DA9" w:rsidRPr="00BB2DCE" w:rsidRDefault="006B6DA9" w:rsidP="006B6DA9">
      <w:pPr>
        <w:pStyle w:val="ListParagraph"/>
        <w:rPr>
          <w:color w:val="2F5496" w:themeColor="accent1" w:themeShade="BF"/>
        </w:rPr>
      </w:pPr>
    </w:p>
    <w:p w:rsidR="00BB2DCE" w:rsidRDefault="00BB2DCE" w:rsidP="0004413E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$ sudo </w:t>
      </w:r>
      <w:proofErr w:type="spellStart"/>
      <w:r w:rsidRPr="00BB2DCE">
        <w:rPr>
          <w:color w:val="2F5496" w:themeColor="accent1" w:themeShade="BF"/>
        </w:rPr>
        <w:t>chmod</w:t>
      </w:r>
      <w:proofErr w:type="spellEnd"/>
      <w:r w:rsidRPr="00BB2DCE">
        <w:rPr>
          <w:color w:val="2F5496" w:themeColor="accent1" w:themeShade="BF"/>
        </w:rPr>
        <w:t xml:space="preserve"> 600 /etc/kubernetes/</w:t>
      </w:r>
      <w:proofErr w:type="spellStart"/>
      <w:r w:rsidRPr="00BB2DCE">
        <w:rPr>
          <w:color w:val="2F5496" w:themeColor="accent1" w:themeShade="BF"/>
        </w:rPr>
        <w:t>admin.conf</w:t>
      </w:r>
      <w:proofErr w:type="spellEnd"/>
    </w:p>
    <w:p w:rsidR="006B6DA9" w:rsidRPr="00BB2DCE" w:rsidRDefault="006B6DA9" w:rsidP="0004413E">
      <w:pPr>
        <w:pStyle w:val="ListParagraph"/>
        <w:rPr>
          <w:color w:val="2F5496" w:themeColor="accent1" w:themeShade="BF"/>
        </w:rPr>
      </w:pPr>
    </w:p>
    <w:p w:rsidR="00BB2DCE" w:rsidRDefault="00BB2DCE" w:rsidP="004F4225">
      <w:pPr>
        <w:pStyle w:val="ListParagraph"/>
        <w:numPr>
          <w:ilvl w:val="0"/>
          <w:numId w:val="10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check that you can access the Kubernetes API from the client machine</w:t>
      </w:r>
    </w:p>
    <w:p w:rsidR="006B6DA9" w:rsidRPr="00BB2DCE" w:rsidRDefault="006B6DA9" w:rsidP="006B6DA9">
      <w:pPr>
        <w:pStyle w:val="ListParagraph"/>
        <w:rPr>
          <w:color w:val="2F5496" w:themeColor="accent1" w:themeShade="BF"/>
        </w:rPr>
      </w:pPr>
    </w:p>
    <w:p w:rsidR="00BB2DCE" w:rsidRDefault="00BB2DCE" w:rsidP="0004413E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$ kubectl get nodes</w:t>
      </w:r>
    </w:p>
    <w:p w:rsidR="00202C75" w:rsidRPr="00202C75" w:rsidRDefault="00202C75" w:rsidP="00202C75">
      <w:pPr>
        <w:rPr>
          <w:color w:val="2F5496" w:themeColor="accent1" w:themeShade="BF"/>
        </w:rPr>
      </w:pPr>
    </w:p>
    <w:p w:rsidR="00BB2DCE" w:rsidRDefault="00BB2DCE" w:rsidP="004F4225">
      <w:pPr>
        <w:pStyle w:val="Heading2"/>
        <w:numPr>
          <w:ilvl w:val="0"/>
          <w:numId w:val="1"/>
        </w:numPr>
        <w:rPr>
          <w:b/>
          <w:bCs/>
        </w:rPr>
      </w:pPr>
      <w:r w:rsidRPr="00BB2DCE">
        <w:rPr>
          <w:b/>
          <w:bCs/>
        </w:rPr>
        <w:t>Deploying the overlay network</w:t>
      </w:r>
    </w:p>
    <w:p w:rsidR="00905081" w:rsidRPr="00BB2DCE" w:rsidRDefault="00905081" w:rsidP="00905081"/>
    <w:p w:rsidR="00BB2DCE" w:rsidRPr="00202C75" w:rsidRDefault="00BB2DCE" w:rsidP="004F4225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We are going to use Calico as the overlay network. You can also use static route or another overlay network tool like </w:t>
      </w:r>
      <w:proofErr w:type="spellStart"/>
      <w:r w:rsidRPr="00BB2DCE">
        <w:rPr>
          <w:color w:val="2F5496" w:themeColor="accent1" w:themeShade="BF"/>
        </w:rPr>
        <w:t>Weavenet</w:t>
      </w:r>
      <w:proofErr w:type="spellEnd"/>
      <w:r w:rsidRPr="00BB2DCE">
        <w:rPr>
          <w:color w:val="2F5496" w:themeColor="accent1" w:themeShade="BF"/>
        </w:rPr>
        <w:t xml:space="preserve"> or Flannel</w:t>
      </w:r>
      <w:r w:rsidR="00202C75">
        <w:rPr>
          <w:color w:val="2F5496" w:themeColor="accent1" w:themeShade="BF"/>
        </w:rPr>
        <w:t xml:space="preserve">. </w:t>
      </w:r>
      <w:r w:rsidRPr="00202C75">
        <w:rPr>
          <w:color w:val="2F5496" w:themeColor="accent1" w:themeShade="BF"/>
        </w:rPr>
        <w:t>Deploy the overlay network pods from the client machine.</w:t>
      </w:r>
    </w:p>
    <w:p w:rsidR="00905081" w:rsidRPr="00BB2DCE" w:rsidRDefault="00905081" w:rsidP="00905081">
      <w:pPr>
        <w:pStyle w:val="ListParagraph"/>
        <w:rPr>
          <w:color w:val="2F5496" w:themeColor="accent1" w:themeShade="BF"/>
        </w:rPr>
      </w:pPr>
    </w:p>
    <w:p w:rsidR="00BB2DCE" w:rsidRDefault="00BB2DCE" w:rsidP="0004413E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 xml:space="preserve">$kubectl apply -f </w:t>
      </w:r>
      <w:hyperlink r:id="rId10" w:history="1">
        <w:r w:rsidR="00202C75" w:rsidRPr="00BB2DCE">
          <w:rPr>
            <w:rStyle w:val="Hyperlink"/>
          </w:rPr>
          <w:t>https://docs.projectcalico.org/v3.7/manifests/calico.yaml</w:t>
        </w:r>
      </w:hyperlink>
    </w:p>
    <w:p w:rsidR="00202C75" w:rsidRPr="00BB2DCE" w:rsidRDefault="00202C75" w:rsidP="0004413E">
      <w:pPr>
        <w:pStyle w:val="ListParagraph"/>
        <w:rPr>
          <w:color w:val="2F5496" w:themeColor="accent1" w:themeShade="BF"/>
        </w:rPr>
      </w:pPr>
    </w:p>
    <w:p w:rsidR="00BB2DCE" w:rsidRPr="00B06F78" w:rsidRDefault="00B06F78" w:rsidP="004F4225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Check that the nodes are in Ready state</w:t>
      </w:r>
      <w:r>
        <w:rPr>
          <w:color w:val="2F5496" w:themeColor="accent1" w:themeShade="BF"/>
        </w:rPr>
        <w:t xml:space="preserve"> and also c</w:t>
      </w:r>
      <w:r w:rsidR="00BB2DCE" w:rsidRPr="00B06F78">
        <w:rPr>
          <w:color w:val="2F5496" w:themeColor="accent1" w:themeShade="BF"/>
        </w:rPr>
        <w:t>heck that the pods are deployed properly</w:t>
      </w:r>
    </w:p>
    <w:p w:rsidR="009D7B4B" w:rsidRDefault="009D7B4B" w:rsidP="009D7B4B">
      <w:pPr>
        <w:pStyle w:val="ListParagraph"/>
        <w:rPr>
          <w:color w:val="2F5496" w:themeColor="accent1" w:themeShade="BF"/>
        </w:rPr>
      </w:pPr>
    </w:p>
    <w:p w:rsidR="009D7B4B" w:rsidRDefault="009D7B4B" w:rsidP="009D7B4B">
      <w:pPr>
        <w:pStyle w:val="ListParagraph"/>
        <w:rPr>
          <w:color w:val="2F5496" w:themeColor="accent1" w:themeShade="BF"/>
        </w:rPr>
      </w:pPr>
      <w:r w:rsidRPr="00BB2DCE">
        <w:rPr>
          <w:color w:val="2F5496" w:themeColor="accent1" w:themeShade="BF"/>
        </w:rPr>
        <w:t>$ kubectl get nodes</w:t>
      </w:r>
    </w:p>
    <w:p w:rsidR="003748A3" w:rsidRPr="006F13BE" w:rsidRDefault="00BB2DCE" w:rsidP="00EC053A">
      <w:pPr>
        <w:pStyle w:val="ListParagraph"/>
        <w:rPr>
          <w:color w:val="2F5496" w:themeColor="accent1" w:themeShade="BF"/>
        </w:rPr>
      </w:pPr>
      <w:r w:rsidRPr="009D7B4B">
        <w:rPr>
          <w:color w:val="2F5496" w:themeColor="accent1" w:themeShade="BF"/>
        </w:rPr>
        <w:t>$ kubectl get pods -n kube-system</w:t>
      </w:r>
    </w:p>
    <w:sectPr w:rsidR="003748A3" w:rsidRPr="006F13BE" w:rsidSect="009E51F9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4225" w:rsidRDefault="004F4225" w:rsidP="00BB095F">
      <w:r>
        <w:separator/>
      </w:r>
    </w:p>
  </w:endnote>
  <w:endnote w:type="continuationSeparator" w:id="0">
    <w:p w:rsidR="004F4225" w:rsidRDefault="004F4225" w:rsidP="00BB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227750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77EE4" w:rsidRDefault="00777EE4" w:rsidP="00F420E4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77EE4" w:rsidRDefault="00777EE4" w:rsidP="00F25229">
    <w:pPr>
      <w:pStyle w:val="Footer"/>
      <w:ind w:firstLine="360"/>
    </w:pPr>
  </w:p>
  <w:p w:rsidR="00777EE4" w:rsidRDefault="00777EE4"/>
  <w:p w:rsidR="00777EE4" w:rsidRDefault="00777EE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7EE4" w:rsidRDefault="00777EE4">
    <w:r w:rsidRPr="000D6101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71E69E" wp14:editId="51587102">
              <wp:simplePos x="0" y="0"/>
              <wp:positionH relativeFrom="column">
                <wp:posOffset>4788277</wp:posOffset>
              </wp:positionH>
              <wp:positionV relativeFrom="paragraph">
                <wp:posOffset>117217</wp:posOffset>
              </wp:positionV>
              <wp:extent cx="1649895" cy="338554"/>
              <wp:effectExtent l="0" t="0" r="0" b="0"/>
              <wp:wrapNone/>
              <wp:docPr id="7" name="TextBox 6">
                <a:extLst xmlns:a="http://schemas.openxmlformats.org/drawingml/2006/main">
                  <a:ext uri="{FF2B5EF4-FFF2-40B4-BE49-F238E27FC236}">
                    <a16:creationId xmlns:a16="http://schemas.microsoft.com/office/drawing/2014/main" id="{4BD65388-5AB1-F94F-9334-B5EDFA78043F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9895" cy="33855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77EE4" w:rsidRDefault="00777EE4" w:rsidP="000D6101">
                          <w:r>
                            <w:rPr>
                              <w:rFonts w:asciiTheme="minorHAnsi" w:hAnsi="Calibri" w:cstheme="minorBidi"/>
                              <w:color w:val="77C25D"/>
                              <w:kern w:val="24"/>
                              <w:sz w:val="32"/>
                              <w:szCs w:val="32"/>
                            </w:rPr>
                            <w:t>tech</w:t>
                          </w:r>
                          <w:r>
                            <w:rPr>
                              <w:rFonts w:asciiTheme="minorHAnsi" w:hAnsi="Calibri" w:cstheme="minorBidi"/>
                              <w:color w:val="4ABEEB"/>
                              <w:kern w:val="24"/>
                              <w:sz w:val="32"/>
                              <w:szCs w:val="32"/>
                            </w:rPr>
                            <w:t>scalable</w:t>
                          </w:r>
                          <w:r>
                            <w:rPr>
                              <w:rFonts w:asciiTheme="minorHAnsi" w:hAnsi="Calibri" w:cstheme="minorBidi"/>
                              <w:color w:val="77C25D"/>
                              <w:kern w:val="24"/>
                              <w:sz w:val="32"/>
                              <w:szCs w:val="32"/>
                            </w:rPr>
                            <w:t>.com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71E69E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377.05pt;margin-top:9.25pt;width:129.9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" filled="f" stroked="f">
              <v:textbox style="mso-fit-shape-to-text:t">
                <w:txbxContent>
                  <w:p w:rsidR="00777EE4" w:rsidRDefault="00777EE4" w:rsidP="000D6101">
                    <w:r>
                      <w:rPr>
                        <w:rFonts w:asciiTheme="minorHAnsi" w:hAnsi="Calibri" w:cstheme="minorBidi"/>
                        <w:color w:val="77C25D"/>
                        <w:kern w:val="24"/>
                        <w:sz w:val="32"/>
                        <w:szCs w:val="32"/>
                      </w:rPr>
                      <w:t>tech</w:t>
                    </w:r>
                    <w:r>
                      <w:rPr>
                        <w:rFonts w:asciiTheme="minorHAnsi" w:hAnsi="Calibri" w:cstheme="minorBidi"/>
                        <w:color w:val="4ABEEB"/>
                        <w:kern w:val="24"/>
                        <w:sz w:val="32"/>
                        <w:szCs w:val="32"/>
                      </w:rPr>
                      <w:t>scalable</w:t>
                    </w:r>
                    <w:r>
                      <w:rPr>
                        <w:rFonts w:asciiTheme="minorHAnsi" w:hAnsi="Calibri" w:cstheme="minorBidi"/>
                        <w:color w:val="77C25D"/>
                        <w:kern w:val="24"/>
                        <w:sz w:val="32"/>
                        <w:szCs w:val="32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Pr="000D6101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drawing>
        <wp:anchor distT="0" distB="0" distL="114300" distR="114300" simplePos="0" relativeHeight="251662336" behindDoc="0" locked="0" layoutInCell="1" allowOverlap="1" wp14:anchorId="1A0C229F" wp14:editId="4B9AEBA2">
          <wp:simplePos x="0" y="0"/>
          <wp:positionH relativeFrom="column">
            <wp:posOffset>4463082</wp:posOffset>
          </wp:positionH>
          <wp:positionV relativeFrom="paragraph">
            <wp:posOffset>-1905</wp:posOffset>
          </wp:positionV>
          <wp:extent cx="418454" cy="457305"/>
          <wp:effectExtent l="0" t="0" r="1270" b="0"/>
          <wp:wrapNone/>
          <wp:docPr id="8" name="Picture 7" descr="A picture containing clipar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89C2A20-C850-954E-86B9-D0C247612B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A89C2A20-C850-954E-86B9-D0C247612B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8454" cy="457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D6101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  <w:p w:rsidR="00777EE4" w:rsidRDefault="00777E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4225" w:rsidRDefault="004F4225" w:rsidP="00BB095F">
      <w:r>
        <w:separator/>
      </w:r>
    </w:p>
  </w:footnote>
  <w:footnote w:type="continuationSeparator" w:id="0">
    <w:p w:rsidR="004F4225" w:rsidRDefault="004F4225" w:rsidP="00BB0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7EE4" w:rsidRDefault="00777EE4">
    <w:pPr>
      <w:pStyle w:val="Head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0C433B" wp14:editId="0E6A4E37">
              <wp:simplePos x="0" y="0"/>
              <wp:positionH relativeFrom="page">
                <wp:posOffset>189230</wp:posOffset>
              </wp:positionH>
              <wp:positionV relativeFrom="page">
                <wp:posOffset>267335</wp:posOffset>
              </wp:positionV>
              <wp:extent cx="7364730" cy="9528810"/>
              <wp:effectExtent l="0" t="0" r="9525" b="139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CEC687" id="Rectangle 452" o:spid="_x0000_s1026" style="position:absolute;margin-left:14.9pt;margin-top:21.05pt;width:579.9pt;height:750.3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" filled="f" strokecolor="#002060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6752"/>
    <w:multiLevelType w:val="hybridMultilevel"/>
    <w:tmpl w:val="D7046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8207C0"/>
    <w:multiLevelType w:val="hybridMultilevel"/>
    <w:tmpl w:val="EB2C85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BE4411"/>
    <w:multiLevelType w:val="hybridMultilevel"/>
    <w:tmpl w:val="21C849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7595D"/>
    <w:multiLevelType w:val="hybridMultilevel"/>
    <w:tmpl w:val="21C849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0508B"/>
    <w:multiLevelType w:val="hybridMultilevel"/>
    <w:tmpl w:val="21C849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A76B1"/>
    <w:multiLevelType w:val="hybridMultilevel"/>
    <w:tmpl w:val="6D165D4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735F5"/>
    <w:multiLevelType w:val="hybridMultilevel"/>
    <w:tmpl w:val="21C849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63894"/>
    <w:multiLevelType w:val="hybridMultilevel"/>
    <w:tmpl w:val="21C849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E68FE"/>
    <w:multiLevelType w:val="hybridMultilevel"/>
    <w:tmpl w:val="21C849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C08DA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AB"/>
    <w:rsid w:val="00000A53"/>
    <w:rsid w:val="00001D64"/>
    <w:rsid w:val="00005127"/>
    <w:rsid w:val="000056F7"/>
    <w:rsid w:val="00011A03"/>
    <w:rsid w:val="000245C0"/>
    <w:rsid w:val="0003107C"/>
    <w:rsid w:val="000416AA"/>
    <w:rsid w:val="00043508"/>
    <w:rsid w:val="0004413E"/>
    <w:rsid w:val="0004429B"/>
    <w:rsid w:val="0004693C"/>
    <w:rsid w:val="0005424B"/>
    <w:rsid w:val="00057484"/>
    <w:rsid w:val="0006589F"/>
    <w:rsid w:val="00086445"/>
    <w:rsid w:val="0009737C"/>
    <w:rsid w:val="000A11C4"/>
    <w:rsid w:val="000B59CD"/>
    <w:rsid w:val="000C4767"/>
    <w:rsid w:val="000C7BBA"/>
    <w:rsid w:val="000D6101"/>
    <w:rsid w:val="000D6161"/>
    <w:rsid w:val="000E62BE"/>
    <w:rsid w:val="000F3E1F"/>
    <w:rsid w:val="000F5047"/>
    <w:rsid w:val="000F5339"/>
    <w:rsid w:val="00101252"/>
    <w:rsid w:val="00117986"/>
    <w:rsid w:val="00125B1A"/>
    <w:rsid w:val="001365C0"/>
    <w:rsid w:val="00142801"/>
    <w:rsid w:val="00154F70"/>
    <w:rsid w:val="0015686E"/>
    <w:rsid w:val="0016566A"/>
    <w:rsid w:val="00193160"/>
    <w:rsid w:val="00195D82"/>
    <w:rsid w:val="00197BB4"/>
    <w:rsid w:val="001A06BE"/>
    <w:rsid w:val="001B67AB"/>
    <w:rsid w:val="001D056E"/>
    <w:rsid w:val="001D05E2"/>
    <w:rsid w:val="001E6E45"/>
    <w:rsid w:val="001F6611"/>
    <w:rsid w:val="0020146A"/>
    <w:rsid w:val="00202C75"/>
    <w:rsid w:val="002054E6"/>
    <w:rsid w:val="00212178"/>
    <w:rsid w:val="002151DC"/>
    <w:rsid w:val="0021521B"/>
    <w:rsid w:val="0021588D"/>
    <w:rsid w:val="00221D0C"/>
    <w:rsid w:val="0025601F"/>
    <w:rsid w:val="002611DD"/>
    <w:rsid w:val="00274713"/>
    <w:rsid w:val="002768B5"/>
    <w:rsid w:val="00281A52"/>
    <w:rsid w:val="00281A83"/>
    <w:rsid w:val="00283F17"/>
    <w:rsid w:val="00284C0B"/>
    <w:rsid w:val="0028616B"/>
    <w:rsid w:val="002912F9"/>
    <w:rsid w:val="002937AC"/>
    <w:rsid w:val="002C07DD"/>
    <w:rsid w:val="002D056E"/>
    <w:rsid w:val="002D35C8"/>
    <w:rsid w:val="002E0503"/>
    <w:rsid w:val="002E50FC"/>
    <w:rsid w:val="00301881"/>
    <w:rsid w:val="00303D24"/>
    <w:rsid w:val="00305D42"/>
    <w:rsid w:val="0031137E"/>
    <w:rsid w:val="00311E45"/>
    <w:rsid w:val="00314BB1"/>
    <w:rsid w:val="00321C13"/>
    <w:rsid w:val="00345957"/>
    <w:rsid w:val="0034677B"/>
    <w:rsid w:val="003748A3"/>
    <w:rsid w:val="00380E33"/>
    <w:rsid w:val="00381441"/>
    <w:rsid w:val="00386598"/>
    <w:rsid w:val="003868DD"/>
    <w:rsid w:val="0039413A"/>
    <w:rsid w:val="0039637A"/>
    <w:rsid w:val="003A663F"/>
    <w:rsid w:val="003D3DF3"/>
    <w:rsid w:val="003E4040"/>
    <w:rsid w:val="003E432A"/>
    <w:rsid w:val="003E5677"/>
    <w:rsid w:val="003F28B5"/>
    <w:rsid w:val="00402553"/>
    <w:rsid w:val="0044620C"/>
    <w:rsid w:val="00446626"/>
    <w:rsid w:val="00466A3E"/>
    <w:rsid w:val="00470531"/>
    <w:rsid w:val="00480880"/>
    <w:rsid w:val="00481022"/>
    <w:rsid w:val="00487369"/>
    <w:rsid w:val="00487AD1"/>
    <w:rsid w:val="00487D10"/>
    <w:rsid w:val="00490DE6"/>
    <w:rsid w:val="004A0774"/>
    <w:rsid w:val="004A1CE0"/>
    <w:rsid w:val="004A3F29"/>
    <w:rsid w:val="004A48EF"/>
    <w:rsid w:val="004F0AC8"/>
    <w:rsid w:val="004F4225"/>
    <w:rsid w:val="005045C6"/>
    <w:rsid w:val="005175A7"/>
    <w:rsid w:val="00520BE1"/>
    <w:rsid w:val="00522E28"/>
    <w:rsid w:val="00525E45"/>
    <w:rsid w:val="00532063"/>
    <w:rsid w:val="00537CA3"/>
    <w:rsid w:val="00554D97"/>
    <w:rsid w:val="00557DCB"/>
    <w:rsid w:val="005601F4"/>
    <w:rsid w:val="00563A4E"/>
    <w:rsid w:val="00565B01"/>
    <w:rsid w:val="005665E6"/>
    <w:rsid w:val="00581085"/>
    <w:rsid w:val="00581994"/>
    <w:rsid w:val="00590A92"/>
    <w:rsid w:val="00593BDA"/>
    <w:rsid w:val="00595CCA"/>
    <w:rsid w:val="00596568"/>
    <w:rsid w:val="005A0590"/>
    <w:rsid w:val="005A4853"/>
    <w:rsid w:val="005A4982"/>
    <w:rsid w:val="005A5E91"/>
    <w:rsid w:val="005B3FBE"/>
    <w:rsid w:val="005B55BF"/>
    <w:rsid w:val="005C1677"/>
    <w:rsid w:val="005C1CD1"/>
    <w:rsid w:val="005C68D8"/>
    <w:rsid w:val="005C6990"/>
    <w:rsid w:val="005F2C82"/>
    <w:rsid w:val="005F6E77"/>
    <w:rsid w:val="00611FD6"/>
    <w:rsid w:val="00644A0A"/>
    <w:rsid w:val="00650394"/>
    <w:rsid w:val="006503F7"/>
    <w:rsid w:val="00651A3C"/>
    <w:rsid w:val="00662AED"/>
    <w:rsid w:val="006640BD"/>
    <w:rsid w:val="006874F4"/>
    <w:rsid w:val="00690F20"/>
    <w:rsid w:val="0069260A"/>
    <w:rsid w:val="00695E7E"/>
    <w:rsid w:val="006A5E3C"/>
    <w:rsid w:val="006B6DA9"/>
    <w:rsid w:val="006C4E80"/>
    <w:rsid w:val="006D1B01"/>
    <w:rsid w:val="006D2540"/>
    <w:rsid w:val="006E6B19"/>
    <w:rsid w:val="006F13BE"/>
    <w:rsid w:val="006F4BAF"/>
    <w:rsid w:val="006F56F4"/>
    <w:rsid w:val="006F623E"/>
    <w:rsid w:val="006F70FA"/>
    <w:rsid w:val="00711F45"/>
    <w:rsid w:val="00712C47"/>
    <w:rsid w:val="00717BDB"/>
    <w:rsid w:val="00727A70"/>
    <w:rsid w:val="00731F73"/>
    <w:rsid w:val="0073506F"/>
    <w:rsid w:val="00744607"/>
    <w:rsid w:val="00746C75"/>
    <w:rsid w:val="00755075"/>
    <w:rsid w:val="00765832"/>
    <w:rsid w:val="00777EE4"/>
    <w:rsid w:val="00783AF2"/>
    <w:rsid w:val="00785E25"/>
    <w:rsid w:val="007912EC"/>
    <w:rsid w:val="007B1D3F"/>
    <w:rsid w:val="007B2C5F"/>
    <w:rsid w:val="007C2853"/>
    <w:rsid w:val="007D1E02"/>
    <w:rsid w:val="007E60CF"/>
    <w:rsid w:val="007F3B95"/>
    <w:rsid w:val="008002B3"/>
    <w:rsid w:val="00803267"/>
    <w:rsid w:val="00807D4A"/>
    <w:rsid w:val="008149EC"/>
    <w:rsid w:val="00826877"/>
    <w:rsid w:val="00840D45"/>
    <w:rsid w:val="0084234F"/>
    <w:rsid w:val="00847AD6"/>
    <w:rsid w:val="00864A2F"/>
    <w:rsid w:val="00870283"/>
    <w:rsid w:val="008735B6"/>
    <w:rsid w:val="00875D36"/>
    <w:rsid w:val="00890E80"/>
    <w:rsid w:val="008922A2"/>
    <w:rsid w:val="008C0510"/>
    <w:rsid w:val="008E23F3"/>
    <w:rsid w:val="008E6D65"/>
    <w:rsid w:val="00905081"/>
    <w:rsid w:val="009253C8"/>
    <w:rsid w:val="009414C6"/>
    <w:rsid w:val="00941EED"/>
    <w:rsid w:val="00954063"/>
    <w:rsid w:val="009629F2"/>
    <w:rsid w:val="0097304A"/>
    <w:rsid w:val="00973900"/>
    <w:rsid w:val="00974655"/>
    <w:rsid w:val="00975FDC"/>
    <w:rsid w:val="00980376"/>
    <w:rsid w:val="0098516F"/>
    <w:rsid w:val="009A3CD8"/>
    <w:rsid w:val="009C2043"/>
    <w:rsid w:val="009C6D2A"/>
    <w:rsid w:val="009D7B4B"/>
    <w:rsid w:val="009E148A"/>
    <w:rsid w:val="009E51F9"/>
    <w:rsid w:val="009E58DC"/>
    <w:rsid w:val="009F0DF3"/>
    <w:rsid w:val="009F4861"/>
    <w:rsid w:val="00A012E4"/>
    <w:rsid w:val="00A05763"/>
    <w:rsid w:val="00A102B3"/>
    <w:rsid w:val="00A11FB1"/>
    <w:rsid w:val="00A127E4"/>
    <w:rsid w:val="00A1432C"/>
    <w:rsid w:val="00A17E6C"/>
    <w:rsid w:val="00A245DF"/>
    <w:rsid w:val="00A56DC0"/>
    <w:rsid w:val="00A60D42"/>
    <w:rsid w:val="00A77A89"/>
    <w:rsid w:val="00A815AB"/>
    <w:rsid w:val="00A869CA"/>
    <w:rsid w:val="00A95C6D"/>
    <w:rsid w:val="00AA4FCD"/>
    <w:rsid w:val="00AA6BD0"/>
    <w:rsid w:val="00AB0F08"/>
    <w:rsid w:val="00AB36EA"/>
    <w:rsid w:val="00AB5AE6"/>
    <w:rsid w:val="00AC5156"/>
    <w:rsid w:val="00AD53E7"/>
    <w:rsid w:val="00AE5D15"/>
    <w:rsid w:val="00B01A2E"/>
    <w:rsid w:val="00B024E9"/>
    <w:rsid w:val="00B02D4C"/>
    <w:rsid w:val="00B0344E"/>
    <w:rsid w:val="00B06F78"/>
    <w:rsid w:val="00B14B54"/>
    <w:rsid w:val="00B237AB"/>
    <w:rsid w:val="00B23A47"/>
    <w:rsid w:val="00B26051"/>
    <w:rsid w:val="00B30340"/>
    <w:rsid w:val="00B41079"/>
    <w:rsid w:val="00B43BE4"/>
    <w:rsid w:val="00B4745E"/>
    <w:rsid w:val="00B53CD3"/>
    <w:rsid w:val="00B55102"/>
    <w:rsid w:val="00B561CB"/>
    <w:rsid w:val="00B56850"/>
    <w:rsid w:val="00B64251"/>
    <w:rsid w:val="00B85916"/>
    <w:rsid w:val="00B900F1"/>
    <w:rsid w:val="00BB095F"/>
    <w:rsid w:val="00BB2DCE"/>
    <w:rsid w:val="00BB727B"/>
    <w:rsid w:val="00BD3B83"/>
    <w:rsid w:val="00BF4084"/>
    <w:rsid w:val="00C31972"/>
    <w:rsid w:val="00C53B55"/>
    <w:rsid w:val="00C55C9B"/>
    <w:rsid w:val="00C62064"/>
    <w:rsid w:val="00C62825"/>
    <w:rsid w:val="00C66326"/>
    <w:rsid w:val="00C76AA5"/>
    <w:rsid w:val="00C85BDA"/>
    <w:rsid w:val="00C85CDD"/>
    <w:rsid w:val="00CA7AA6"/>
    <w:rsid w:val="00CB027C"/>
    <w:rsid w:val="00CB4404"/>
    <w:rsid w:val="00CB59A8"/>
    <w:rsid w:val="00CD4501"/>
    <w:rsid w:val="00CD4D27"/>
    <w:rsid w:val="00CD577F"/>
    <w:rsid w:val="00CD6F46"/>
    <w:rsid w:val="00CF18B2"/>
    <w:rsid w:val="00CF1FF8"/>
    <w:rsid w:val="00D20B8D"/>
    <w:rsid w:val="00D44F22"/>
    <w:rsid w:val="00D4665B"/>
    <w:rsid w:val="00D6343B"/>
    <w:rsid w:val="00D63498"/>
    <w:rsid w:val="00D651F4"/>
    <w:rsid w:val="00D75868"/>
    <w:rsid w:val="00DA373B"/>
    <w:rsid w:val="00DA73DF"/>
    <w:rsid w:val="00DB7348"/>
    <w:rsid w:val="00DC2849"/>
    <w:rsid w:val="00DC4F90"/>
    <w:rsid w:val="00DD13F5"/>
    <w:rsid w:val="00DD4BFE"/>
    <w:rsid w:val="00DE1C6B"/>
    <w:rsid w:val="00DE7882"/>
    <w:rsid w:val="00E01E67"/>
    <w:rsid w:val="00E02727"/>
    <w:rsid w:val="00E02E0B"/>
    <w:rsid w:val="00E054D5"/>
    <w:rsid w:val="00E1238A"/>
    <w:rsid w:val="00E1577B"/>
    <w:rsid w:val="00E304C1"/>
    <w:rsid w:val="00E41DFB"/>
    <w:rsid w:val="00E44D56"/>
    <w:rsid w:val="00E503BD"/>
    <w:rsid w:val="00E550F6"/>
    <w:rsid w:val="00E55811"/>
    <w:rsid w:val="00E6001F"/>
    <w:rsid w:val="00E6416E"/>
    <w:rsid w:val="00E669E2"/>
    <w:rsid w:val="00E6793F"/>
    <w:rsid w:val="00E750D3"/>
    <w:rsid w:val="00E908EA"/>
    <w:rsid w:val="00E974D2"/>
    <w:rsid w:val="00EA77E6"/>
    <w:rsid w:val="00EC053A"/>
    <w:rsid w:val="00EE047B"/>
    <w:rsid w:val="00EE30D5"/>
    <w:rsid w:val="00EE433B"/>
    <w:rsid w:val="00EF053C"/>
    <w:rsid w:val="00EF5674"/>
    <w:rsid w:val="00EF5CBF"/>
    <w:rsid w:val="00F01425"/>
    <w:rsid w:val="00F021AB"/>
    <w:rsid w:val="00F25229"/>
    <w:rsid w:val="00F420E4"/>
    <w:rsid w:val="00F45592"/>
    <w:rsid w:val="00F46C4F"/>
    <w:rsid w:val="00F65525"/>
    <w:rsid w:val="00F8180C"/>
    <w:rsid w:val="00F8782A"/>
    <w:rsid w:val="00F91E37"/>
    <w:rsid w:val="00F9466E"/>
    <w:rsid w:val="00FA1A55"/>
    <w:rsid w:val="00FA4F26"/>
    <w:rsid w:val="00FB0271"/>
    <w:rsid w:val="00FE582B"/>
    <w:rsid w:val="00FF13BF"/>
    <w:rsid w:val="00FF570B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C136C"/>
  <w15:chartTrackingRefBased/>
  <w15:docId w15:val="{7F167F1F-4B0A-3645-8BD1-4CBA8B4A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40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4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9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8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D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2D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29F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629F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1A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021A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0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95F"/>
  </w:style>
  <w:style w:type="paragraph" w:styleId="Footer">
    <w:name w:val="footer"/>
    <w:basedOn w:val="Normal"/>
    <w:link w:val="FooterChar"/>
    <w:uiPriority w:val="99"/>
    <w:unhideWhenUsed/>
    <w:rsid w:val="00BB09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95F"/>
  </w:style>
  <w:style w:type="character" w:styleId="PageNumber">
    <w:name w:val="page number"/>
    <w:basedOn w:val="DefaultParagraphFont"/>
    <w:uiPriority w:val="99"/>
    <w:semiHidden/>
    <w:unhideWhenUsed/>
    <w:rsid w:val="00F25229"/>
  </w:style>
  <w:style w:type="paragraph" w:styleId="TOCHeading">
    <w:name w:val="TOC Heading"/>
    <w:basedOn w:val="Heading1"/>
    <w:next w:val="Normal"/>
    <w:uiPriority w:val="39"/>
    <w:unhideWhenUsed/>
    <w:qFormat/>
    <w:rsid w:val="00A102B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5C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5C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customStyle="1" w:styleId="BodyText">
    <w:name w:val="BodyText"/>
    <w:basedOn w:val="Normal"/>
    <w:link w:val="BodyTextChar"/>
    <w:rsid w:val="005045C6"/>
    <w:pPr>
      <w:spacing w:line="276" w:lineRule="auto"/>
    </w:pPr>
    <w:rPr>
      <w:rFonts w:ascii="Calibri" w:eastAsia="Cambria" w:hAnsi="Calibri" w:cs="Calibri"/>
      <w:color w:val="000000"/>
      <w:lang w:val="en-GB"/>
    </w:rPr>
  </w:style>
  <w:style w:type="character" w:customStyle="1" w:styleId="BodyTextChar">
    <w:name w:val="BodyText Char"/>
    <w:basedOn w:val="DefaultParagraphFont"/>
    <w:link w:val="BodyText"/>
    <w:rsid w:val="005045C6"/>
    <w:rPr>
      <w:rFonts w:ascii="Calibri" w:eastAsia="Cambria" w:hAnsi="Calibri" w:cs="Calibri"/>
      <w:color w:val="000000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5C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5C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5C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5C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5C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5C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5C6"/>
    <w:pPr>
      <w:ind w:left="1920"/>
    </w:pPr>
    <w:rPr>
      <w:rFonts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AC515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86598"/>
    <w:pPr>
      <w:ind w:left="720"/>
      <w:contextualSpacing/>
    </w:pPr>
    <w:rPr>
      <w:rFonts w:ascii="Tahoma" w:eastAsiaTheme="minorHAnsi" w:hAnsi="Tahoma" w:cstheme="minorBidi"/>
      <w:sz w:val="21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6598"/>
    <w:rPr>
      <w:rFonts w:ascii="Tahoma" w:hAnsi="Tahoma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8144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F4861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styleId="SubtleEmphasis">
    <w:name w:val="Subtle Emphasis"/>
    <w:basedOn w:val="DefaultParagraphFont"/>
    <w:uiPriority w:val="19"/>
    <w:qFormat/>
    <w:rsid w:val="009F4861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BB2DCE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B2DCE"/>
    <w:rPr>
      <w:rFonts w:asciiTheme="majorHAnsi" w:eastAsiaTheme="majorEastAsia" w:hAnsiTheme="majorHAnsi" w:cstheme="majorBidi"/>
      <w:color w:val="2F5496" w:themeColor="accent1" w:themeShade="B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9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2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6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kubernetes-release/release/v1.15.0/bin/linux/amd64/kubect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rojectcalico.org/v3.7/manifests/calico.ya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buntu@10.10.10.92:~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mtajha/Library/Group%20Containers/UBF8T346G9.Office/User%20Content.localized/Templates.localized/K8s%20Lab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ED9721-0567-EA4E-8EBA-A6E675A71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K8s Labs.dotx</Template>
  <TotalTime>1</TotalTime>
  <Pages>5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Mamta Jha</cp:lastModifiedBy>
  <cp:revision>4</cp:revision>
  <cp:lastPrinted>2020-03-08T14:34:00Z</cp:lastPrinted>
  <dcterms:created xsi:type="dcterms:W3CDTF">2020-06-10T01:25:00Z</dcterms:created>
  <dcterms:modified xsi:type="dcterms:W3CDTF">2020-06-10T01:25:00Z</dcterms:modified>
</cp:coreProperties>
</file>