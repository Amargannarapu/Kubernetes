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0C4F" w:rsidRPr="00650394" w:rsidRDefault="003E0C4F" w:rsidP="003E0C4F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Helvetica" w:hAnsi="Helvetica"/>
          <w:b/>
          <w:bCs/>
          <w:color w:val="1F3864" w:themeColor="accent1" w:themeShade="80"/>
        </w:rPr>
      </w:pPr>
      <w:r w:rsidRPr="005045C6">
        <w:rPr>
          <w:rFonts w:ascii="Helvetica" w:hAnsi="Helvetica"/>
          <w:b/>
          <w:bCs/>
          <w:color w:val="1F3864" w:themeColor="accent1" w:themeShade="80"/>
        </w:rPr>
        <w:t xml:space="preserve">Lab </w:t>
      </w:r>
      <w:r>
        <w:rPr>
          <w:rFonts w:ascii="Helvetica" w:hAnsi="Helvetica"/>
          <w:b/>
          <w:bCs/>
          <w:color w:val="1F3864" w:themeColor="accent1" w:themeShade="80"/>
        </w:rPr>
        <w:t>x: Upgrading a kubeadm K8s cluster</w:t>
      </w:r>
    </w:p>
    <w:p w:rsidR="003E0C4F" w:rsidRDefault="003E0C4F" w:rsidP="003E0C4F">
      <w:pPr>
        <w:pStyle w:val="Heading2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 xml:space="preserve">Upgrading to newer version of K8s using </w:t>
      </w:r>
      <w:r w:rsidRPr="00650394">
        <w:rPr>
          <w:b/>
          <w:bCs/>
        </w:rPr>
        <w:t xml:space="preserve">kubeadm </w:t>
      </w:r>
    </w:p>
    <w:p w:rsidR="003E0C4F" w:rsidRPr="00650394" w:rsidRDefault="003E0C4F" w:rsidP="003E0C4F"/>
    <w:p w:rsidR="003E0C4F" w:rsidRPr="001F6611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1F6611">
        <w:rPr>
          <w:color w:val="2F5496" w:themeColor="accent1" w:themeShade="BF"/>
        </w:rPr>
        <w:t>kubeadm allows us to upgrade our cluster components in the proper order</w:t>
      </w:r>
    </w:p>
    <w:p w:rsidR="003E0C4F" w:rsidRPr="00650394" w:rsidRDefault="003E0C4F" w:rsidP="003E0C4F">
      <w:pPr>
        <w:pStyle w:val="ListParagraph"/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Get the version of the API server:</w:t>
      </w:r>
    </w:p>
    <w:p w:rsidR="003E0C4F" w:rsidRPr="00650394" w:rsidRDefault="003E0C4F" w:rsidP="003E0C4F">
      <w:pPr>
        <w:rPr>
          <w:color w:val="2F5496" w:themeColor="accent1" w:themeShade="BF"/>
        </w:rPr>
      </w:pPr>
    </w:p>
    <w:p w:rsidR="003E0C4F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 xml:space="preserve">kubectl version </w:t>
      </w:r>
      <w:r>
        <w:rPr>
          <w:color w:val="2F5496" w:themeColor="accent1" w:themeShade="BF"/>
        </w:rPr>
        <w:t>–</w:t>
      </w:r>
      <w:r w:rsidRPr="00650394">
        <w:rPr>
          <w:color w:val="2F5496" w:themeColor="accent1" w:themeShade="BF"/>
        </w:rPr>
        <w:t>short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View the version of kubelet: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>kubectl describe nodes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View the version of controller-manager pod: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>kubectl get po [</w:t>
      </w:r>
      <w:proofErr w:type="spellStart"/>
      <w:r w:rsidRPr="00650394">
        <w:rPr>
          <w:color w:val="2F5496" w:themeColor="accent1" w:themeShade="BF"/>
        </w:rPr>
        <w:t>controller_pod_name</w:t>
      </w:r>
      <w:proofErr w:type="spellEnd"/>
      <w:r w:rsidRPr="00650394">
        <w:rPr>
          <w:color w:val="2F5496" w:themeColor="accent1" w:themeShade="BF"/>
        </w:rPr>
        <w:t>] -o yaml -n kube-system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Release the hold on versions of kubeadm and kubelet: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 xml:space="preserve">sudo apt-mark </w:t>
      </w:r>
      <w:proofErr w:type="spellStart"/>
      <w:r w:rsidRPr="00650394">
        <w:rPr>
          <w:color w:val="2F5496" w:themeColor="accent1" w:themeShade="BF"/>
        </w:rPr>
        <w:t>unhold</w:t>
      </w:r>
      <w:proofErr w:type="spellEnd"/>
      <w:r w:rsidRPr="00650394">
        <w:rPr>
          <w:color w:val="2F5496" w:themeColor="accent1" w:themeShade="BF"/>
        </w:rPr>
        <w:t xml:space="preserve"> kubeadm kubele</w:t>
      </w:r>
      <w:r>
        <w:rPr>
          <w:color w:val="2F5496" w:themeColor="accent1" w:themeShade="BF"/>
        </w:rPr>
        <w:t>t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Install version 1.16.6 of kubeadm: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>sudo apt install -y kubeadm=1.16.6-00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Hold the version of kubeadm at 1.16.6: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>sudo apt-mark hold kubeadm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Verify the version of kubeadm: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>kubeadm versio</w:t>
      </w:r>
      <w:r>
        <w:rPr>
          <w:color w:val="2F5496" w:themeColor="accent1" w:themeShade="BF"/>
        </w:rPr>
        <w:t>n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Plan the upgrade of all the controller components: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>sudo kubeadm upgrade plan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Upgrade the controller components: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>sudo kubeadm upgrade apply v1.16.6</w:t>
      </w:r>
    </w:p>
    <w:p w:rsidR="003E0C4F" w:rsidRPr="00650394" w:rsidRDefault="003E0C4F" w:rsidP="003E0C4F">
      <w:pPr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Release the hold on the version of kubectl:</w:t>
      </w:r>
    </w:p>
    <w:p w:rsidR="003E0C4F" w:rsidRPr="00650394" w:rsidRDefault="003E0C4F" w:rsidP="003E0C4F">
      <w:pPr>
        <w:rPr>
          <w:color w:val="2F5496" w:themeColor="accent1" w:themeShade="BF"/>
        </w:rPr>
      </w:pPr>
    </w:p>
    <w:p w:rsidR="003E0C4F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 xml:space="preserve">sudo apt-mark </w:t>
      </w:r>
      <w:proofErr w:type="spellStart"/>
      <w:r w:rsidRPr="00650394">
        <w:rPr>
          <w:color w:val="2F5496" w:themeColor="accent1" w:themeShade="BF"/>
        </w:rPr>
        <w:t>unhold</w:t>
      </w:r>
      <w:proofErr w:type="spellEnd"/>
      <w:r w:rsidRPr="00650394">
        <w:rPr>
          <w:color w:val="2F5496" w:themeColor="accent1" w:themeShade="BF"/>
        </w:rPr>
        <w:t xml:space="preserve"> kubectl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Upgrade kubectl: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>sudo apt install -y kubectl=1.16.6-00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Pr="00650394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Hold the version of kubectl at 1.16.6:</w:t>
      </w:r>
    </w:p>
    <w:p w:rsidR="003E0C4F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>sudo apt-mark hold kubectl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Upgrade the version of kubelet: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>sudo apt install -y kubelet=1.16.6-00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Default="003E0C4F" w:rsidP="003E0C4F">
      <w:pPr>
        <w:pStyle w:val="ListParagraph"/>
        <w:numPr>
          <w:ilvl w:val="0"/>
          <w:numId w:val="37"/>
        </w:numPr>
        <w:rPr>
          <w:color w:val="2F5496" w:themeColor="accent1" w:themeShade="BF"/>
        </w:rPr>
      </w:pPr>
      <w:r w:rsidRPr="00650394">
        <w:rPr>
          <w:color w:val="2F5496" w:themeColor="accent1" w:themeShade="BF"/>
        </w:rPr>
        <w:t>Hold the version of kubelet at 1.16.6:</w:t>
      </w: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</w:p>
    <w:p w:rsidR="003E0C4F" w:rsidRPr="00650394" w:rsidRDefault="003E0C4F" w:rsidP="003E0C4F">
      <w:pPr>
        <w:pStyle w:val="ListParagraph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Pr="00650394">
        <w:rPr>
          <w:color w:val="2F5496" w:themeColor="accent1" w:themeShade="BF"/>
        </w:rPr>
        <w:t>sudo apt-mark hold kubelet</w:t>
      </w:r>
    </w:p>
    <w:p w:rsidR="00380E33" w:rsidRPr="003E0C4F" w:rsidRDefault="00380E33" w:rsidP="003E0C4F"/>
    <w:sectPr w:rsidR="00380E33" w:rsidRPr="003E0C4F" w:rsidSect="009E51F9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100D" w:rsidRDefault="0021100D" w:rsidP="00BB095F">
      <w:r>
        <w:separator/>
      </w:r>
    </w:p>
  </w:endnote>
  <w:endnote w:type="continuationSeparator" w:id="0">
    <w:p w:rsidR="0021100D" w:rsidRDefault="0021100D" w:rsidP="00BB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2EFF" w:usb1="D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22775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77EE4" w:rsidRDefault="00777EE4" w:rsidP="00F420E4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77EE4" w:rsidRDefault="00777EE4" w:rsidP="00F25229">
    <w:pPr>
      <w:pStyle w:val="Footer"/>
      <w:ind w:firstLine="360"/>
    </w:pPr>
  </w:p>
  <w:p w:rsidR="00777EE4" w:rsidRDefault="00777EE4"/>
  <w:p w:rsidR="00777EE4" w:rsidRDefault="00777EE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7EE4" w:rsidRDefault="00777EE4">
    <w:r w:rsidRPr="000D6101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1E69E" wp14:editId="51587102">
              <wp:simplePos x="0" y="0"/>
              <wp:positionH relativeFrom="column">
                <wp:posOffset>4788277</wp:posOffset>
              </wp:positionH>
              <wp:positionV relativeFrom="paragraph">
                <wp:posOffset>117217</wp:posOffset>
              </wp:positionV>
              <wp:extent cx="1649895" cy="338554"/>
              <wp:effectExtent l="0" t="0" r="0" b="0"/>
              <wp:wrapNone/>
              <wp:docPr id="7" name="TextBox 6">
                <a:extLst xmlns:a="http://schemas.openxmlformats.org/drawingml/2006/main">
                  <a:ext uri="{FF2B5EF4-FFF2-40B4-BE49-F238E27FC236}">
                    <a16:creationId xmlns:a16="http://schemas.microsoft.com/office/drawing/2014/main" id="{4BD65388-5AB1-F94F-9334-B5EDFA78043F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9895" cy="33855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777EE4" w:rsidRDefault="00777EE4" w:rsidP="000D6101">
                          <w:r>
                            <w:rPr>
                              <w:rFonts w:asciiTheme="minorHAnsi" w:hAnsi="Calibri" w:cstheme="minorBidi"/>
                              <w:color w:val="77C25D"/>
                              <w:kern w:val="24"/>
                              <w:sz w:val="32"/>
                              <w:szCs w:val="32"/>
                            </w:rPr>
                            <w:t>tech</w:t>
                          </w:r>
                          <w:r>
                            <w:rPr>
                              <w:rFonts w:asciiTheme="minorHAnsi" w:hAnsi="Calibri" w:cstheme="minorBidi"/>
                              <w:color w:val="4ABEEB"/>
                              <w:kern w:val="24"/>
                              <w:sz w:val="32"/>
                              <w:szCs w:val="32"/>
                            </w:rPr>
                            <w:t>scalable</w:t>
                          </w:r>
                          <w:r>
                            <w:rPr>
                              <w:rFonts w:asciiTheme="minorHAnsi" w:hAnsi="Calibri" w:cstheme="minorBidi"/>
                              <w:color w:val="77C25D"/>
                              <w:kern w:val="24"/>
                              <w:sz w:val="32"/>
                              <w:szCs w:val="32"/>
                            </w:rPr>
                            <w:t>.com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1E69E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77.05pt;margin-top:9.25pt;width:129.9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" filled="f" stroked="f">
              <v:textbox style="mso-fit-shape-to-text:t">
                <w:txbxContent>
                  <w:p w:rsidR="00777EE4" w:rsidRDefault="00777EE4" w:rsidP="000D6101">
                    <w:r>
                      <w:rPr>
                        <w:rFonts w:asciiTheme="minorHAnsi" w:hAnsi="Calibri" w:cstheme="minorBidi"/>
                        <w:color w:val="77C25D"/>
                        <w:kern w:val="24"/>
                        <w:sz w:val="32"/>
                        <w:szCs w:val="32"/>
                      </w:rPr>
                      <w:t>tech</w:t>
                    </w:r>
                    <w:r>
                      <w:rPr>
                        <w:rFonts w:asciiTheme="minorHAnsi" w:hAnsi="Calibri" w:cstheme="minorBidi"/>
                        <w:color w:val="4ABEEB"/>
                        <w:kern w:val="24"/>
                        <w:sz w:val="32"/>
                        <w:szCs w:val="32"/>
                      </w:rPr>
                      <w:t>scalable</w:t>
                    </w:r>
                    <w:r>
                      <w:rPr>
                        <w:rFonts w:asciiTheme="minorHAnsi" w:hAnsi="Calibri" w:cstheme="minorBidi"/>
                        <w:color w:val="77C25D"/>
                        <w:kern w:val="24"/>
                        <w:sz w:val="32"/>
                        <w:szCs w:val="32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Pr="000D6101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1A0C229F" wp14:editId="4B9AEBA2">
          <wp:simplePos x="0" y="0"/>
          <wp:positionH relativeFrom="column">
            <wp:posOffset>4463082</wp:posOffset>
          </wp:positionH>
          <wp:positionV relativeFrom="paragraph">
            <wp:posOffset>-1905</wp:posOffset>
          </wp:positionV>
          <wp:extent cx="418454" cy="457305"/>
          <wp:effectExtent l="0" t="0" r="1270" b="0"/>
          <wp:wrapNone/>
          <wp:docPr id="8" name="Picture 7" descr="A picture containing clipar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89C2A20-C850-954E-86B9-D0C247612B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A89C2A20-C850-954E-86B9-D0C247612B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8454" cy="457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6101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  <w:p w:rsidR="00777EE4" w:rsidRDefault="00777E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100D" w:rsidRDefault="0021100D" w:rsidP="00BB095F">
      <w:r>
        <w:separator/>
      </w:r>
    </w:p>
  </w:footnote>
  <w:footnote w:type="continuationSeparator" w:id="0">
    <w:p w:rsidR="0021100D" w:rsidRDefault="0021100D" w:rsidP="00BB0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7EE4" w:rsidRDefault="00777EE4">
    <w:pPr>
      <w:pStyle w:val="Head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0C433B" wp14:editId="0E6A4E37">
              <wp:simplePos x="0" y="0"/>
              <wp:positionH relativeFrom="page">
                <wp:posOffset>189230</wp:posOffset>
              </wp:positionH>
              <wp:positionV relativeFrom="page">
                <wp:posOffset>267335</wp:posOffset>
              </wp:positionV>
              <wp:extent cx="7364730" cy="9528810"/>
              <wp:effectExtent l="0" t="0" r="9525" b="139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1BF73D" id="Rectangle 452" o:spid="_x0000_s1026" style="position:absolute;margin-left:14.9pt;margin-top:21.05pt;width:579.9pt;height:750.3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" filled="f" strokecolor="#002060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D65"/>
    <w:multiLevelType w:val="multilevel"/>
    <w:tmpl w:val="C092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E50E6"/>
    <w:multiLevelType w:val="hybridMultilevel"/>
    <w:tmpl w:val="D4D2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A0F12"/>
    <w:multiLevelType w:val="hybridMultilevel"/>
    <w:tmpl w:val="A28671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9B48F4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651A2"/>
    <w:multiLevelType w:val="hybridMultilevel"/>
    <w:tmpl w:val="9DC2A7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E4658"/>
    <w:multiLevelType w:val="hybridMultilevel"/>
    <w:tmpl w:val="F438D2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316188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262AB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C6223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52B42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D003A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215A8"/>
    <w:multiLevelType w:val="hybridMultilevel"/>
    <w:tmpl w:val="4FB65F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315C63"/>
    <w:multiLevelType w:val="multilevel"/>
    <w:tmpl w:val="FD8EC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17D37"/>
    <w:multiLevelType w:val="multilevel"/>
    <w:tmpl w:val="DBAE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8736F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373F8D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02940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C24FC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94F67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B6953"/>
    <w:multiLevelType w:val="multilevel"/>
    <w:tmpl w:val="CFC0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784087"/>
    <w:multiLevelType w:val="multilevel"/>
    <w:tmpl w:val="83FA9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3F4116"/>
    <w:multiLevelType w:val="hybridMultilevel"/>
    <w:tmpl w:val="E62EFB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7B3B1A"/>
    <w:multiLevelType w:val="hybridMultilevel"/>
    <w:tmpl w:val="3014DE6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263D9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B52B1"/>
    <w:multiLevelType w:val="hybridMultilevel"/>
    <w:tmpl w:val="4FB65F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A25020"/>
    <w:multiLevelType w:val="hybridMultilevel"/>
    <w:tmpl w:val="D4D2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292DD6"/>
    <w:multiLevelType w:val="hybridMultilevel"/>
    <w:tmpl w:val="D4D2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632812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E4E1C"/>
    <w:multiLevelType w:val="hybridMultilevel"/>
    <w:tmpl w:val="D4D2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791763"/>
    <w:multiLevelType w:val="hybridMultilevel"/>
    <w:tmpl w:val="D7046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5F54D3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D57069"/>
    <w:multiLevelType w:val="hybridMultilevel"/>
    <w:tmpl w:val="4FB65F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B94099"/>
    <w:multiLevelType w:val="hybridMultilevel"/>
    <w:tmpl w:val="21C849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14EC6"/>
    <w:multiLevelType w:val="hybridMultilevel"/>
    <w:tmpl w:val="3014DE6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2211A"/>
    <w:multiLevelType w:val="hybridMultilevel"/>
    <w:tmpl w:val="D4D2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8B418E"/>
    <w:multiLevelType w:val="hybridMultilevel"/>
    <w:tmpl w:val="F4D8C3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875EE"/>
    <w:multiLevelType w:val="hybridMultilevel"/>
    <w:tmpl w:val="D4D22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1"/>
  </w:num>
  <w:num w:numId="3">
    <w:abstractNumId w:val="2"/>
  </w:num>
  <w:num w:numId="4">
    <w:abstractNumId w:val="24"/>
  </w:num>
  <w:num w:numId="5">
    <w:abstractNumId w:val="11"/>
  </w:num>
  <w:num w:numId="6">
    <w:abstractNumId w:val="31"/>
  </w:num>
  <w:num w:numId="7">
    <w:abstractNumId w:val="4"/>
  </w:num>
  <w:num w:numId="8">
    <w:abstractNumId w:val="12"/>
  </w:num>
  <w:num w:numId="9">
    <w:abstractNumId w:val="20"/>
  </w:num>
  <w:num w:numId="10">
    <w:abstractNumId w:val="36"/>
  </w:num>
  <w:num w:numId="11">
    <w:abstractNumId w:val="30"/>
  </w:num>
  <w:num w:numId="12">
    <w:abstractNumId w:val="13"/>
  </w:num>
  <w:num w:numId="13">
    <w:abstractNumId w:val="17"/>
  </w:num>
  <w:num w:numId="14">
    <w:abstractNumId w:val="9"/>
  </w:num>
  <w:num w:numId="15">
    <w:abstractNumId w:val="25"/>
  </w:num>
  <w:num w:numId="16">
    <w:abstractNumId w:val="10"/>
  </w:num>
  <w:num w:numId="17">
    <w:abstractNumId w:val="8"/>
  </w:num>
  <w:num w:numId="18">
    <w:abstractNumId w:val="18"/>
  </w:num>
  <w:num w:numId="19">
    <w:abstractNumId w:val="6"/>
  </w:num>
  <w:num w:numId="20">
    <w:abstractNumId w:val="3"/>
  </w:num>
  <w:num w:numId="21">
    <w:abstractNumId w:val="28"/>
  </w:num>
  <w:num w:numId="22">
    <w:abstractNumId w:val="27"/>
  </w:num>
  <w:num w:numId="23">
    <w:abstractNumId w:val="0"/>
  </w:num>
  <w:num w:numId="24">
    <w:abstractNumId w:val="19"/>
  </w:num>
  <w:num w:numId="25">
    <w:abstractNumId w:val="22"/>
  </w:num>
  <w:num w:numId="26">
    <w:abstractNumId w:val="33"/>
  </w:num>
  <w:num w:numId="27">
    <w:abstractNumId w:val="1"/>
  </w:num>
  <w:num w:numId="28">
    <w:abstractNumId w:val="23"/>
  </w:num>
  <w:num w:numId="29">
    <w:abstractNumId w:val="14"/>
  </w:num>
  <w:num w:numId="30">
    <w:abstractNumId w:val="7"/>
  </w:num>
  <w:num w:numId="31">
    <w:abstractNumId w:val="35"/>
  </w:num>
  <w:num w:numId="32">
    <w:abstractNumId w:val="26"/>
  </w:num>
  <w:num w:numId="33">
    <w:abstractNumId w:val="16"/>
  </w:num>
  <w:num w:numId="34">
    <w:abstractNumId w:val="34"/>
  </w:num>
  <w:num w:numId="35">
    <w:abstractNumId w:val="15"/>
  </w:num>
  <w:num w:numId="36">
    <w:abstractNumId w:val="29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4F"/>
    <w:rsid w:val="00001D64"/>
    <w:rsid w:val="00005127"/>
    <w:rsid w:val="000056F7"/>
    <w:rsid w:val="00011A03"/>
    <w:rsid w:val="000245C0"/>
    <w:rsid w:val="0003107C"/>
    <w:rsid w:val="000416AA"/>
    <w:rsid w:val="00043508"/>
    <w:rsid w:val="0004693C"/>
    <w:rsid w:val="00057484"/>
    <w:rsid w:val="0006589F"/>
    <w:rsid w:val="00086445"/>
    <w:rsid w:val="0009737C"/>
    <w:rsid w:val="000A11C4"/>
    <w:rsid w:val="000B59CD"/>
    <w:rsid w:val="000C4767"/>
    <w:rsid w:val="000C7BBA"/>
    <w:rsid w:val="000D6101"/>
    <w:rsid w:val="000D6161"/>
    <w:rsid w:val="000E62BE"/>
    <w:rsid w:val="000F3E1F"/>
    <w:rsid w:val="000F5339"/>
    <w:rsid w:val="00125B1A"/>
    <w:rsid w:val="001365C0"/>
    <w:rsid w:val="00142801"/>
    <w:rsid w:val="00154F70"/>
    <w:rsid w:val="0016566A"/>
    <w:rsid w:val="00193160"/>
    <w:rsid w:val="00197BB4"/>
    <w:rsid w:val="001A06BE"/>
    <w:rsid w:val="001B67AB"/>
    <w:rsid w:val="001D05E2"/>
    <w:rsid w:val="001E6E45"/>
    <w:rsid w:val="0020146A"/>
    <w:rsid w:val="002054E6"/>
    <w:rsid w:val="0021100D"/>
    <w:rsid w:val="00212178"/>
    <w:rsid w:val="0025601F"/>
    <w:rsid w:val="002611DD"/>
    <w:rsid w:val="002768B5"/>
    <w:rsid w:val="00281A83"/>
    <w:rsid w:val="00283F17"/>
    <w:rsid w:val="00284C0B"/>
    <w:rsid w:val="0028616B"/>
    <w:rsid w:val="002912F9"/>
    <w:rsid w:val="002937AC"/>
    <w:rsid w:val="002C07DD"/>
    <w:rsid w:val="002D056E"/>
    <w:rsid w:val="002D35C8"/>
    <w:rsid w:val="002E0503"/>
    <w:rsid w:val="002E50FC"/>
    <w:rsid w:val="00301881"/>
    <w:rsid w:val="00305D42"/>
    <w:rsid w:val="0031137E"/>
    <w:rsid w:val="00311E45"/>
    <w:rsid w:val="00314BB1"/>
    <w:rsid w:val="00321C13"/>
    <w:rsid w:val="00345957"/>
    <w:rsid w:val="00380E33"/>
    <w:rsid w:val="00381441"/>
    <w:rsid w:val="00386598"/>
    <w:rsid w:val="003868DD"/>
    <w:rsid w:val="0039413A"/>
    <w:rsid w:val="003A663F"/>
    <w:rsid w:val="003E0C4F"/>
    <w:rsid w:val="003E432A"/>
    <w:rsid w:val="003E5677"/>
    <w:rsid w:val="00402553"/>
    <w:rsid w:val="0044620C"/>
    <w:rsid w:val="00446626"/>
    <w:rsid w:val="00466A3E"/>
    <w:rsid w:val="00470531"/>
    <w:rsid w:val="00480880"/>
    <w:rsid w:val="00481022"/>
    <w:rsid w:val="00487369"/>
    <w:rsid w:val="00487AD1"/>
    <w:rsid w:val="00487D10"/>
    <w:rsid w:val="00490DE6"/>
    <w:rsid w:val="004A0774"/>
    <w:rsid w:val="004A1CE0"/>
    <w:rsid w:val="004F0AC8"/>
    <w:rsid w:val="005045C6"/>
    <w:rsid w:val="00520BE1"/>
    <w:rsid w:val="00522E28"/>
    <w:rsid w:val="00525E45"/>
    <w:rsid w:val="00554D97"/>
    <w:rsid w:val="00557DCB"/>
    <w:rsid w:val="005601F4"/>
    <w:rsid w:val="00565B01"/>
    <w:rsid w:val="005665E6"/>
    <w:rsid w:val="00581994"/>
    <w:rsid w:val="00590A92"/>
    <w:rsid w:val="00595CCA"/>
    <w:rsid w:val="005A0590"/>
    <w:rsid w:val="005A4853"/>
    <w:rsid w:val="005A4982"/>
    <w:rsid w:val="005A5E91"/>
    <w:rsid w:val="005B3FBE"/>
    <w:rsid w:val="005C1677"/>
    <w:rsid w:val="005C1CD1"/>
    <w:rsid w:val="005C68D8"/>
    <w:rsid w:val="005C6990"/>
    <w:rsid w:val="005F2C82"/>
    <w:rsid w:val="005F6E77"/>
    <w:rsid w:val="00611FD6"/>
    <w:rsid w:val="006503F7"/>
    <w:rsid w:val="00651A3C"/>
    <w:rsid w:val="00662AED"/>
    <w:rsid w:val="006640BD"/>
    <w:rsid w:val="006874F4"/>
    <w:rsid w:val="00690F20"/>
    <w:rsid w:val="0069260A"/>
    <w:rsid w:val="00695E7E"/>
    <w:rsid w:val="006A5E3C"/>
    <w:rsid w:val="006C4E80"/>
    <w:rsid w:val="006D1B01"/>
    <w:rsid w:val="006D2540"/>
    <w:rsid w:val="006E6B19"/>
    <w:rsid w:val="006F4BAF"/>
    <w:rsid w:val="006F70FA"/>
    <w:rsid w:val="00717BDB"/>
    <w:rsid w:val="00727A70"/>
    <w:rsid w:val="00731F73"/>
    <w:rsid w:val="00744607"/>
    <w:rsid w:val="00746C75"/>
    <w:rsid w:val="00777EE4"/>
    <w:rsid w:val="00783AF2"/>
    <w:rsid w:val="00785E25"/>
    <w:rsid w:val="007912EC"/>
    <w:rsid w:val="007B1D3F"/>
    <w:rsid w:val="007B2C5F"/>
    <w:rsid w:val="007C2853"/>
    <w:rsid w:val="007D1E02"/>
    <w:rsid w:val="007E60CF"/>
    <w:rsid w:val="007F3B95"/>
    <w:rsid w:val="008002B3"/>
    <w:rsid w:val="008149EC"/>
    <w:rsid w:val="00826877"/>
    <w:rsid w:val="00840D45"/>
    <w:rsid w:val="0084234F"/>
    <w:rsid w:val="00847AD6"/>
    <w:rsid w:val="00870283"/>
    <w:rsid w:val="00875D36"/>
    <w:rsid w:val="008922A2"/>
    <w:rsid w:val="008E23F3"/>
    <w:rsid w:val="008E6D65"/>
    <w:rsid w:val="009253C8"/>
    <w:rsid w:val="009414C6"/>
    <w:rsid w:val="00941EED"/>
    <w:rsid w:val="00954063"/>
    <w:rsid w:val="009629F2"/>
    <w:rsid w:val="00973900"/>
    <w:rsid w:val="00974655"/>
    <w:rsid w:val="00980376"/>
    <w:rsid w:val="0098516F"/>
    <w:rsid w:val="009A3CD8"/>
    <w:rsid w:val="009C2043"/>
    <w:rsid w:val="009C6D2A"/>
    <w:rsid w:val="009E148A"/>
    <w:rsid w:val="009E51F9"/>
    <w:rsid w:val="009E58DC"/>
    <w:rsid w:val="009F0DF3"/>
    <w:rsid w:val="009F4861"/>
    <w:rsid w:val="00A012E4"/>
    <w:rsid w:val="00A05763"/>
    <w:rsid w:val="00A102B3"/>
    <w:rsid w:val="00A127E4"/>
    <w:rsid w:val="00A1432C"/>
    <w:rsid w:val="00A17E6C"/>
    <w:rsid w:val="00A245DF"/>
    <w:rsid w:val="00A56DC0"/>
    <w:rsid w:val="00A60D42"/>
    <w:rsid w:val="00A77A89"/>
    <w:rsid w:val="00A815AB"/>
    <w:rsid w:val="00A869CA"/>
    <w:rsid w:val="00A95C6D"/>
    <w:rsid w:val="00AA4FCD"/>
    <w:rsid w:val="00AA6BD0"/>
    <w:rsid w:val="00AB0F08"/>
    <w:rsid w:val="00AB36EA"/>
    <w:rsid w:val="00AB5AE6"/>
    <w:rsid w:val="00AC5156"/>
    <w:rsid w:val="00AD53E7"/>
    <w:rsid w:val="00B01A2E"/>
    <w:rsid w:val="00B024E9"/>
    <w:rsid w:val="00B02D4C"/>
    <w:rsid w:val="00B0344E"/>
    <w:rsid w:val="00B14B54"/>
    <w:rsid w:val="00B26051"/>
    <w:rsid w:val="00B41079"/>
    <w:rsid w:val="00B43BE4"/>
    <w:rsid w:val="00B53CD3"/>
    <w:rsid w:val="00B55102"/>
    <w:rsid w:val="00B561CB"/>
    <w:rsid w:val="00B56850"/>
    <w:rsid w:val="00B64251"/>
    <w:rsid w:val="00B85916"/>
    <w:rsid w:val="00B900F1"/>
    <w:rsid w:val="00BB095F"/>
    <w:rsid w:val="00BF4084"/>
    <w:rsid w:val="00C31972"/>
    <w:rsid w:val="00C53B55"/>
    <w:rsid w:val="00C55C9B"/>
    <w:rsid w:val="00C62064"/>
    <w:rsid w:val="00C62825"/>
    <w:rsid w:val="00C66326"/>
    <w:rsid w:val="00C76AA5"/>
    <w:rsid w:val="00C85BDA"/>
    <w:rsid w:val="00C85CDD"/>
    <w:rsid w:val="00CB027C"/>
    <w:rsid w:val="00CD4501"/>
    <w:rsid w:val="00CD4D27"/>
    <w:rsid w:val="00CD577F"/>
    <w:rsid w:val="00CD6F46"/>
    <w:rsid w:val="00CF18B2"/>
    <w:rsid w:val="00CF1FF8"/>
    <w:rsid w:val="00D20B8D"/>
    <w:rsid w:val="00D4665B"/>
    <w:rsid w:val="00D6343B"/>
    <w:rsid w:val="00D63498"/>
    <w:rsid w:val="00D651F4"/>
    <w:rsid w:val="00D75868"/>
    <w:rsid w:val="00DA373B"/>
    <w:rsid w:val="00DA73DF"/>
    <w:rsid w:val="00DB7348"/>
    <w:rsid w:val="00DC4F90"/>
    <w:rsid w:val="00DD13F5"/>
    <w:rsid w:val="00DD4BFE"/>
    <w:rsid w:val="00DE1C6B"/>
    <w:rsid w:val="00DE7882"/>
    <w:rsid w:val="00E02727"/>
    <w:rsid w:val="00E02E0B"/>
    <w:rsid w:val="00E1238A"/>
    <w:rsid w:val="00E1577B"/>
    <w:rsid w:val="00E304C1"/>
    <w:rsid w:val="00E41DFB"/>
    <w:rsid w:val="00E503BD"/>
    <w:rsid w:val="00E550F6"/>
    <w:rsid w:val="00E55811"/>
    <w:rsid w:val="00E6001F"/>
    <w:rsid w:val="00E6416E"/>
    <w:rsid w:val="00E669E2"/>
    <w:rsid w:val="00E6793F"/>
    <w:rsid w:val="00E750D3"/>
    <w:rsid w:val="00E908EA"/>
    <w:rsid w:val="00EA77E6"/>
    <w:rsid w:val="00EE047B"/>
    <w:rsid w:val="00EE30D5"/>
    <w:rsid w:val="00EE433B"/>
    <w:rsid w:val="00EF053C"/>
    <w:rsid w:val="00EF5674"/>
    <w:rsid w:val="00EF5CBF"/>
    <w:rsid w:val="00F01425"/>
    <w:rsid w:val="00F021AB"/>
    <w:rsid w:val="00F25229"/>
    <w:rsid w:val="00F420E4"/>
    <w:rsid w:val="00F45592"/>
    <w:rsid w:val="00F46C4F"/>
    <w:rsid w:val="00F65525"/>
    <w:rsid w:val="00F8782A"/>
    <w:rsid w:val="00F91E37"/>
    <w:rsid w:val="00F9466E"/>
    <w:rsid w:val="00FA1A55"/>
    <w:rsid w:val="00FA4F26"/>
    <w:rsid w:val="00FB0271"/>
    <w:rsid w:val="00FE582B"/>
    <w:rsid w:val="00FF13BF"/>
    <w:rsid w:val="00FF570B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AD6328-C084-F148-88C3-0E197072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C4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4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9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8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29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29F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A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021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0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95F"/>
  </w:style>
  <w:style w:type="paragraph" w:styleId="Footer">
    <w:name w:val="footer"/>
    <w:basedOn w:val="Normal"/>
    <w:link w:val="FooterChar"/>
    <w:uiPriority w:val="99"/>
    <w:unhideWhenUsed/>
    <w:rsid w:val="00BB09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95F"/>
  </w:style>
  <w:style w:type="character" w:styleId="PageNumber">
    <w:name w:val="page number"/>
    <w:basedOn w:val="DefaultParagraphFont"/>
    <w:uiPriority w:val="99"/>
    <w:semiHidden/>
    <w:unhideWhenUsed/>
    <w:rsid w:val="00F25229"/>
  </w:style>
  <w:style w:type="paragraph" w:styleId="TOCHeading">
    <w:name w:val="TOC Heading"/>
    <w:basedOn w:val="Heading1"/>
    <w:next w:val="Normal"/>
    <w:uiPriority w:val="39"/>
    <w:unhideWhenUsed/>
    <w:qFormat/>
    <w:rsid w:val="00A102B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5C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5C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customStyle="1" w:styleId="BodyText">
    <w:name w:val="BodyText"/>
    <w:basedOn w:val="Normal"/>
    <w:link w:val="BodyTextChar"/>
    <w:rsid w:val="005045C6"/>
    <w:pPr>
      <w:spacing w:line="276" w:lineRule="auto"/>
    </w:pPr>
    <w:rPr>
      <w:rFonts w:ascii="Calibri" w:eastAsia="Cambria" w:hAnsi="Calibri" w:cs="Calibri"/>
      <w:color w:val="000000"/>
      <w:lang w:val="en-GB"/>
    </w:rPr>
  </w:style>
  <w:style w:type="character" w:customStyle="1" w:styleId="BodyTextChar">
    <w:name w:val="BodyText Char"/>
    <w:basedOn w:val="DefaultParagraphFont"/>
    <w:link w:val="BodyText"/>
    <w:rsid w:val="005045C6"/>
    <w:rPr>
      <w:rFonts w:ascii="Calibri" w:eastAsia="Cambria" w:hAnsi="Calibri" w:cs="Calibri"/>
      <w:color w:val="000000"/>
      <w:lang w:val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5C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5C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5C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5C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5C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5C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5C6"/>
    <w:pPr>
      <w:ind w:left="1920"/>
    </w:pPr>
    <w:rPr>
      <w:rFonts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AC515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86598"/>
    <w:pPr>
      <w:ind w:left="720"/>
      <w:contextualSpacing/>
    </w:pPr>
    <w:rPr>
      <w:rFonts w:ascii="Tahoma" w:eastAsiaTheme="minorHAnsi" w:hAnsi="Tahoma" w:cstheme="minorBidi"/>
      <w:sz w:val="21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6598"/>
    <w:rPr>
      <w:rFonts w:ascii="Tahoma" w:hAnsi="Tahoma"/>
      <w:sz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8144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F4861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SubtleEmphasis">
    <w:name w:val="Subtle Emphasis"/>
    <w:basedOn w:val="DefaultParagraphFont"/>
    <w:uiPriority w:val="19"/>
    <w:qFormat/>
    <w:rsid w:val="009F48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mtajha/Library/Group%20Containers/UBF8T346G9.Office/User%20Content.localized/Templates.localized/K8s%20Lab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ED9721-0567-EA4E-8EBA-A6E675A7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K8s Labs.dotx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Mamta Jha</cp:lastModifiedBy>
  <cp:revision>1</cp:revision>
  <cp:lastPrinted>2020-03-08T14:34:00Z</cp:lastPrinted>
  <dcterms:created xsi:type="dcterms:W3CDTF">2020-06-10T00:55:00Z</dcterms:created>
  <dcterms:modified xsi:type="dcterms:W3CDTF">2020-06-10T00:55:00Z</dcterms:modified>
</cp:coreProperties>
</file>